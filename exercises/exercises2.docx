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A5" w:rsidRDefault="00F922DC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D22C83">
        <w:rPr>
          <w:color w:val="FFFFFF"/>
          <w:sz w:val="32"/>
        </w:rPr>
        <w:instrText xml:space="preserve"> TITLE  "Aufgaben \"Cheesr Onlineshop\" (2)"  \* MERGEFORMAT </w:instrText>
      </w:r>
      <w:r>
        <w:rPr>
          <w:color w:val="FFFFFF"/>
          <w:sz w:val="32"/>
        </w:rPr>
        <w:fldChar w:fldCharType="separate"/>
      </w:r>
      <w:r w:rsidR="00E946EF">
        <w:rPr>
          <w:color w:val="FFFFFF"/>
          <w:sz w:val="32"/>
        </w:rPr>
        <w:t>Aufgaben "</w:t>
      </w:r>
      <w:proofErr w:type="spellStart"/>
      <w:r w:rsidR="00E946EF">
        <w:rPr>
          <w:color w:val="FFFFFF"/>
          <w:sz w:val="32"/>
        </w:rPr>
        <w:t>Cheesr</w:t>
      </w:r>
      <w:proofErr w:type="spellEnd"/>
      <w:r w:rsidR="00E946EF">
        <w:rPr>
          <w:color w:val="FFFFFF"/>
          <w:sz w:val="32"/>
        </w:rPr>
        <w:t xml:space="preserve"> Onlineshop" (2)</w:t>
      </w:r>
      <w:r>
        <w:rPr>
          <w:color w:val="FFFFFF"/>
          <w:sz w:val="32"/>
        </w:rPr>
        <w:fldChar w:fldCharType="end"/>
      </w:r>
    </w:p>
    <w:p w:rsidR="007932AA" w:rsidRDefault="007932AA" w:rsidP="007932AA"/>
    <w:p w:rsidR="00932A1D" w:rsidRDefault="00932A1D" w:rsidP="00932A1D">
      <w:pPr>
        <w:pStyle w:val="berschrift1"/>
      </w:pPr>
      <w:r>
        <w:t>Einleitung</w:t>
      </w:r>
    </w:p>
    <w:p w:rsidR="00932A1D" w:rsidRDefault="00932A1D" w:rsidP="007932AA"/>
    <w:p w:rsidR="00932A1D" w:rsidRDefault="00932A1D" w:rsidP="007932AA">
      <w:r>
        <w:t>Diese</w:t>
      </w:r>
      <w:r w:rsidR="00B5248D">
        <w:t>s</w:t>
      </w:r>
      <w:r>
        <w:t xml:space="preserve"> Aufgabenblatt beschreibt</w:t>
      </w:r>
      <w:r w:rsidR="00B5248D">
        <w:t xml:space="preserve"> den</w:t>
      </w:r>
      <w:r w:rsidR="00F67793">
        <w:t xml:space="preserve"> </w:t>
      </w:r>
      <w:r w:rsidR="001C0364">
        <w:t>zweiten</w:t>
      </w:r>
      <w:r>
        <w:t xml:space="preserve">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. 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:rsidR="00932A1D" w:rsidRDefault="00932A1D" w:rsidP="007932AA"/>
    <w:p w:rsidR="00D22C83" w:rsidRDefault="00D22C83" w:rsidP="007932AA">
      <w:r>
        <w:t>In diesem Teil des Dokuments werden weitere, auf de</w:t>
      </w:r>
      <w:r w:rsidR="001C0364">
        <w:t>n</w:t>
      </w:r>
      <w:r>
        <w:t xml:space="preserve"> Übungen vom vorherigen Teil aufbauende Übungen beschrieben.</w:t>
      </w:r>
    </w:p>
    <w:p w:rsidR="00932A1D" w:rsidRDefault="00932A1D" w:rsidP="00932A1D">
      <w:pPr>
        <w:pStyle w:val="berschrift1"/>
      </w:pPr>
      <w:r>
        <w:t>Übersicht</w:t>
      </w:r>
    </w:p>
    <w:p w:rsidR="00932A1D" w:rsidRDefault="00932A1D" w:rsidP="00932A1D"/>
    <w:p w:rsidR="001C0364" w:rsidRDefault="00932A1D" w:rsidP="00615495">
      <w:r>
        <w:t>Im Rahmen der</w:t>
      </w:r>
      <w:r w:rsidR="001C0364">
        <w:t xml:space="preserve"> ersten</w:t>
      </w:r>
      <w:r>
        <w:t xml:space="preserve"> Übung </w:t>
      </w:r>
      <w:r w:rsidR="001C0364">
        <w:t>wurde</w:t>
      </w:r>
      <w:r>
        <w:t xml:space="preserve">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:rsidR="001C0364" w:rsidRDefault="001C0364" w:rsidP="00932A1D"/>
    <w:p w:rsidR="00932A1D" w:rsidRDefault="00932A1D" w:rsidP="00932A1D">
      <w:r>
        <w:t>Der Musterlösungen mit Beispielcode und alle in den Aufgaben referenzierte</w:t>
      </w:r>
      <w:r w:rsidR="00B5248D">
        <w:t>n</w:t>
      </w:r>
      <w:r>
        <w:t xml:space="preserve"> Artefakte befinden sich online auf </w:t>
      </w:r>
      <w:r w:rsidR="004A1B58">
        <w:t>G</w:t>
      </w:r>
      <w:r>
        <w:t>it</w:t>
      </w:r>
      <w:r w:rsidR="004A1B58">
        <w:t>H</w:t>
      </w:r>
      <w:r>
        <w:t xml:space="preserve">ub: </w:t>
      </w:r>
      <w:hyperlink r:id="rId8" w:history="1">
        <w:r w:rsidR="00720FD5" w:rsidRPr="006F2844">
          <w:rPr>
            <w:rStyle w:val="Hyperlink"/>
          </w:rPr>
          <w:t>https://github.com/anderscore-gmbh/wicket-2019.03</w:t>
        </w:r>
      </w:hyperlink>
    </w:p>
    <w:p w:rsidR="00932A1D" w:rsidRDefault="00932A1D" w:rsidP="00932A1D"/>
    <w:p w:rsidR="00D22C83" w:rsidRDefault="00D22C83" w:rsidP="00932A1D">
      <w:r>
        <w:t xml:space="preserve">Als Start können Sie das Ergebnis von Aufgabe </w:t>
      </w:r>
      <w:r w:rsidR="009F6D6B">
        <w:t>8</w:t>
      </w:r>
      <w:r>
        <w:t xml:space="preserve"> des vorherigen Blatts verwenden.</w:t>
      </w:r>
    </w:p>
    <w:p w:rsidR="00932A1D" w:rsidRDefault="00932A1D" w:rsidP="00932A1D">
      <w:pPr>
        <w:pStyle w:val="berschrift1"/>
      </w:pPr>
      <w:r>
        <w:t>Vorgehen</w:t>
      </w:r>
    </w:p>
    <w:p w:rsidR="00932A1D" w:rsidRDefault="00932A1D" w:rsidP="00932A1D"/>
    <w:p w:rsidR="00932A1D" w:rsidRDefault="00932A1D" w:rsidP="00932A1D">
      <w:r>
        <w:t>Im weiteren Verlauf der Übungsaufgabe wird</w:t>
      </w:r>
      <w:r w:rsidR="00B5248D">
        <w:t xml:space="preserve"> ein</w:t>
      </w:r>
      <w:r>
        <w:t xml:space="preserve"> Online-Shop Schritt für Schritt entwickelt. Jeder Schritt behandelt dabei ein Thema. Für jeden Schritt steht eine Beispiellösung in einem Ordner zur Verfügung.</w:t>
      </w:r>
    </w:p>
    <w:p w:rsidR="00932A1D" w:rsidRDefault="00932A1D" w:rsidP="00932A1D"/>
    <w:p w:rsidR="00E43503" w:rsidRDefault="00E43503" w:rsidP="00932A1D">
      <w:r>
        <w:t xml:space="preserve">Verwenden </w:t>
      </w:r>
      <w:r w:rsidR="00B5248D">
        <w:t>Sie</w:t>
      </w:r>
      <w:r>
        <w:t xml:space="preserve"> den User</w:t>
      </w:r>
      <w:r w:rsidR="00631C8A">
        <w:t xml:space="preserve"> G</w:t>
      </w:r>
      <w:r>
        <w:t>uide (ausgedruckt) oder weitere Referenzen (online)</w:t>
      </w:r>
      <w:r w:rsidR="004A1B58">
        <w:t>,</w:t>
      </w:r>
      <w:r>
        <w:t xml:space="preserve"> um weitere Informationen über die verwendeten Komponenten zu erhalten.</w:t>
      </w:r>
    </w:p>
    <w:p w:rsidR="00113A21" w:rsidRDefault="00113A21" w:rsidP="00932A1D"/>
    <w:p w:rsidR="00113A21" w:rsidRDefault="00113A21" w:rsidP="00932A1D">
      <w:r>
        <w:t xml:space="preserve">Sollten </w:t>
      </w:r>
      <w:r w:rsidR="00B5248D">
        <w:t>Sie an einer Stelle nicht weiter</w:t>
      </w:r>
      <w:r>
        <w:t>kommen oder eine Inspiration benötigen</w:t>
      </w:r>
      <w:r w:rsidR="004A1B58">
        <w:t>,</w:t>
      </w:r>
      <w:r>
        <w:t xml:space="preserve"> können </w:t>
      </w:r>
      <w:r w:rsidR="00B5248D">
        <w:t>Sie</w:t>
      </w:r>
      <w:r>
        <w:t xml:space="preserve"> gerne in die Beispiellösung schauen oder den entsprechenden Code per </w:t>
      </w:r>
      <w:proofErr w:type="spellStart"/>
      <w:r>
        <w:t>Copy&amp;Paste</w:t>
      </w:r>
      <w:proofErr w:type="spellEnd"/>
      <w:r>
        <w:t xml:space="preserve"> übernehmen.</w:t>
      </w:r>
    </w:p>
    <w:p w:rsidR="001C0364" w:rsidRDefault="001C0364" w:rsidP="00932A1D"/>
    <w:p w:rsidR="001C0364" w:rsidRDefault="001C0364" w:rsidP="00932A1D">
      <w:r>
        <w:t xml:space="preserve">Hinweise für den zweiten Teil: </w:t>
      </w:r>
    </w:p>
    <w:p w:rsidR="001C0364" w:rsidRDefault="001C0364" w:rsidP="001C0364">
      <w:pPr>
        <w:pStyle w:val="Listenabsatz"/>
        <w:numPr>
          <w:ilvl w:val="0"/>
          <w:numId w:val="15"/>
        </w:numPr>
      </w:pPr>
      <w:r>
        <w:t xml:space="preserve">In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werden Tests im Detail erklärt. Es ist damit gut möglich, folgende Aufgaben Testgetrieben zu entwickeln – dies entspricht durchaus dem Sinn der Aufgaben. </w:t>
      </w:r>
      <w:r w:rsidR="003734C9">
        <w:br/>
      </w:r>
      <w:r>
        <w:t xml:space="preserve">Mit Ausnahme von Abschnitt </w:t>
      </w:r>
      <w:r w:rsidR="00F922DC">
        <w:fldChar w:fldCharType="begin"/>
      </w:r>
      <w:r>
        <w:instrText xml:space="preserve"> REF _Ref456512456 \r \h </w:instrText>
      </w:r>
      <w:r w:rsidR="00F922DC">
        <w:fldChar w:fldCharType="separate"/>
      </w:r>
      <w:r w:rsidR="00E946EF">
        <w:t>4.9</w:t>
      </w:r>
      <w:r w:rsidR="00F922DC">
        <w:fldChar w:fldCharType="end"/>
      </w:r>
      <w:r>
        <w:t xml:space="preserve"> sind Tests jedoch nicht Bestandteil der Beispiellösung – das Vorgehen bei der Entwicklung ist in erster Linie ihre Entscheidung.</w:t>
      </w:r>
    </w:p>
    <w:p w:rsidR="00383D1B" w:rsidRDefault="00383D1B" w:rsidP="001C0364">
      <w:pPr>
        <w:pStyle w:val="Listenabsatz"/>
        <w:numPr>
          <w:ilvl w:val="0"/>
          <w:numId w:val="15"/>
        </w:numPr>
      </w:pPr>
      <w:r>
        <w:t xml:space="preserve">Die Aufgaben bauen – im Gegensatz zum ersten Teil – kaum aufeinander auf, da bereits ein Grundgerüst vorhanden ist. </w:t>
      </w:r>
      <w:r>
        <w:br/>
        <w:t xml:space="preserve">Sie können daher die für </w:t>
      </w:r>
      <w:r w:rsidR="00B5248D">
        <w:t>Sie</w:t>
      </w:r>
      <w:r>
        <w:t xml:space="preserve"> interessanten Aufgaben als erstes</w:t>
      </w:r>
      <w:r w:rsidR="00635E35">
        <w:t xml:space="preserve"> b</w:t>
      </w:r>
      <w:r>
        <w:t>earbeiten.</w:t>
      </w:r>
    </w:p>
    <w:p w:rsidR="00631C8A" w:rsidRDefault="00631C8A">
      <w:pPr>
        <w:rPr>
          <w:u w:val="single"/>
        </w:rPr>
      </w:pPr>
      <w:r>
        <w:br w:type="page"/>
      </w:r>
    </w:p>
    <w:p w:rsidR="00932A1D" w:rsidRDefault="00932A1D" w:rsidP="00932A1D">
      <w:pPr>
        <w:pStyle w:val="berschrift1"/>
      </w:pPr>
      <w:r>
        <w:lastRenderedPageBreak/>
        <w:t>Aufgabe</w:t>
      </w:r>
      <w:r w:rsidR="008C00E8">
        <w:t>stellung</w:t>
      </w:r>
      <w:r w:rsidR="001F7474">
        <w:t>en</w:t>
      </w:r>
    </w:p>
    <w:p w:rsidR="002243B6" w:rsidRDefault="002243B6" w:rsidP="002243B6"/>
    <w:p w:rsidR="002243B6" w:rsidRDefault="001F7474" w:rsidP="002243B6">
      <w:r>
        <w:t>Folgende Aufgaben stehen zur Auswahl</w:t>
      </w:r>
    </w:p>
    <w:p w:rsidR="0098192E" w:rsidRDefault="0098192E" w:rsidP="002243B6"/>
    <w:p w:rsidR="0011722F" w:rsidRDefault="00F922DC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r>
        <w:fldChar w:fldCharType="begin"/>
      </w:r>
      <w:r w:rsidR="002243B6">
        <w:instrText xml:space="preserve"> TOC \h \z \u \t "Überschrift 2;1" </w:instrText>
      </w:r>
      <w:r>
        <w:fldChar w:fldCharType="separate"/>
      </w:r>
      <w:hyperlink w:anchor="_Toc3395929" w:history="1">
        <w:r w:rsidR="0011722F" w:rsidRPr="00203565">
          <w:rPr>
            <w:rStyle w:val="Hyperlink"/>
            <w:noProof/>
          </w:rPr>
          <w:t>4.8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Best practices / Refactoring: Templating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_Toc3395929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2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0" w:history="1">
        <w:r w:rsidR="0011722F" w:rsidRPr="00203565">
          <w:rPr>
            <w:rStyle w:val="Hyperlink"/>
            <w:noProof/>
          </w:rPr>
          <w:t>4.9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Testing: Pages und Komponenten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_Toc3395930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2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1" w:history="1">
        <w:r w:rsidR="0011722F" w:rsidRPr="00203565">
          <w:rPr>
            <w:rStyle w:val="Hyperlink"/>
            <w:noProof/>
          </w:rPr>
          <w:t>4.10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Exceptions behandeln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_Toc3395931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4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2" w:history="1">
        <w:r w:rsidR="0011722F" w:rsidRPr="00203565">
          <w:rPr>
            <w:rStyle w:val="Hyperlink"/>
            <w:noProof/>
          </w:rPr>
          <w:t>4.11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Bookmarkable URLs und Seiten definieren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_Toc3395932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5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3" w:history="1">
        <w:r w:rsidR="0011722F" w:rsidRPr="00203565">
          <w:rPr>
            <w:rStyle w:val="Hyperlink"/>
            <w:noProof/>
          </w:rPr>
          <w:t>4.12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Deployment auf Tomcat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_Toc3395933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5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4" w:history="1">
        <w:r w:rsidR="0011722F" w:rsidRPr="00203565">
          <w:rPr>
            <w:rStyle w:val="Hyperlink"/>
            <w:noProof/>
          </w:rPr>
          <w:t>4.13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Größe des PageStores beschränken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_Toc3395934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6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5" w:history="1">
        <w:r w:rsidR="0011722F" w:rsidRPr="00203565">
          <w:rPr>
            <w:rStyle w:val="Hyperlink"/>
            <w:noProof/>
          </w:rPr>
          <w:t>4.14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Validierungsfehler anpassen &amp; Behaviours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_Toc3395935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7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6" w:history="1">
        <w:r w:rsidR="0011722F" w:rsidRPr="00203565">
          <w:rPr>
            <w:rStyle w:val="Hyperlink"/>
            <w:noProof/>
          </w:rPr>
          <w:t>4.15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Custom Feedback Panel: Fehleranzeige beeinflussen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_Toc3395936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7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7" w:history="1">
        <w:r w:rsidR="0011722F" w:rsidRPr="00203565">
          <w:rPr>
            <w:rStyle w:val="Hyperlink"/>
            <w:noProof/>
          </w:rPr>
          <w:t>4.16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Login zur Bestellung – Wicket Autorisation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_Toc3395937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8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8" w:history="1">
        <w:r w:rsidR="0011722F" w:rsidRPr="00203565">
          <w:rPr>
            <w:rStyle w:val="Hyperlink"/>
            <w:noProof/>
          </w:rPr>
          <w:t>4.17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Spring Integration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_Toc3395938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9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39" w:history="1">
        <w:r w:rsidR="0011722F" w:rsidRPr="00203565">
          <w:rPr>
            <w:rStyle w:val="Hyperlink"/>
            <w:noProof/>
          </w:rPr>
          <w:t>4.18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Internationalisierung durch Locales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_Toc3395939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9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40" w:history="1">
        <w:r w:rsidR="0011722F" w:rsidRPr="00203565">
          <w:rPr>
            <w:rStyle w:val="Hyperlink"/>
            <w:noProof/>
            <w:lang w:val="en-US"/>
          </w:rPr>
          <w:t>4.19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  <w:lang w:val="en-US"/>
          </w:rPr>
          <w:t>Konkurrierende Zugriffe: Optimistic Locking &amp; LoadableDetachableModels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_Toc3395940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10</w:t>
        </w:r>
        <w:r w:rsidR="0011722F">
          <w:rPr>
            <w:noProof/>
            <w:webHidden/>
          </w:rPr>
          <w:fldChar w:fldCharType="end"/>
        </w:r>
      </w:hyperlink>
    </w:p>
    <w:p w:rsidR="0011722F" w:rsidRDefault="003C1364">
      <w:pPr>
        <w:pStyle w:val="Verzeichnis1"/>
        <w:tabs>
          <w:tab w:val="left" w:pos="70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de-DE"/>
        </w:rPr>
      </w:pPr>
      <w:hyperlink w:anchor="_Toc3395941" w:history="1">
        <w:r w:rsidR="0011722F" w:rsidRPr="00203565">
          <w:rPr>
            <w:rStyle w:val="Hyperlink"/>
            <w:noProof/>
          </w:rPr>
          <w:t>4.20</w:t>
        </w:r>
        <w:r w:rsidR="0011722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de-DE"/>
          </w:rPr>
          <w:tab/>
        </w:r>
        <w:r w:rsidR="0011722F" w:rsidRPr="00203565">
          <w:rPr>
            <w:rStyle w:val="Hyperlink"/>
            <w:noProof/>
          </w:rPr>
          <w:t>Dynamisches Layout &amp; nicht-strukturierte Dokumente</w:t>
        </w:r>
        <w:r w:rsidR="0011722F">
          <w:rPr>
            <w:noProof/>
            <w:webHidden/>
          </w:rPr>
          <w:tab/>
        </w:r>
        <w:r w:rsidR="0011722F">
          <w:rPr>
            <w:noProof/>
            <w:webHidden/>
          </w:rPr>
          <w:fldChar w:fldCharType="begin"/>
        </w:r>
        <w:r w:rsidR="0011722F">
          <w:rPr>
            <w:noProof/>
            <w:webHidden/>
          </w:rPr>
          <w:instrText xml:space="preserve"> PAGEREF _Toc3395941 \h </w:instrText>
        </w:r>
        <w:r w:rsidR="0011722F">
          <w:rPr>
            <w:noProof/>
            <w:webHidden/>
          </w:rPr>
        </w:r>
        <w:r w:rsidR="0011722F">
          <w:rPr>
            <w:noProof/>
            <w:webHidden/>
          </w:rPr>
          <w:fldChar w:fldCharType="separate"/>
        </w:r>
        <w:r w:rsidR="0011722F">
          <w:rPr>
            <w:noProof/>
            <w:webHidden/>
          </w:rPr>
          <w:t>10</w:t>
        </w:r>
        <w:r w:rsidR="0011722F">
          <w:rPr>
            <w:noProof/>
            <w:webHidden/>
          </w:rPr>
          <w:fldChar w:fldCharType="end"/>
        </w:r>
      </w:hyperlink>
    </w:p>
    <w:p w:rsidR="00E946EF" w:rsidRDefault="00F922DC" w:rsidP="00E946EF">
      <w:pPr>
        <w:pStyle w:val="berschrift2"/>
        <w:numPr>
          <w:ilvl w:val="0"/>
          <w:numId w:val="0"/>
        </w:numPr>
      </w:pPr>
      <w:r>
        <w:fldChar w:fldCharType="end"/>
      </w:r>
    </w:p>
    <w:p w:rsidR="00E946EF" w:rsidRDefault="00E946EF" w:rsidP="00E946EF">
      <w:pPr>
        <w:pStyle w:val="berschrift2"/>
        <w:numPr>
          <w:ilvl w:val="1"/>
          <w:numId w:val="12"/>
        </w:numPr>
      </w:pPr>
      <w:bookmarkStart w:id="0" w:name="_Toc3395929"/>
      <w:r>
        <w:t xml:space="preserve">Best </w:t>
      </w:r>
      <w:proofErr w:type="spellStart"/>
      <w:r>
        <w:t>practices</w:t>
      </w:r>
      <w:proofErr w:type="spellEnd"/>
      <w:r>
        <w:t xml:space="preserve"> / </w:t>
      </w:r>
      <w:proofErr w:type="spellStart"/>
      <w:r>
        <w:t>Refactoring</w:t>
      </w:r>
      <w:proofErr w:type="spellEnd"/>
      <w:r>
        <w:t xml:space="preserve">: </w:t>
      </w:r>
      <w:proofErr w:type="spellStart"/>
      <w:r>
        <w:t>Templating</w:t>
      </w:r>
      <w:bookmarkEnd w:id="0"/>
      <w:proofErr w:type="spellEnd"/>
    </w:p>
    <w:p w:rsidR="00E946EF" w:rsidRPr="00CD6ABE" w:rsidRDefault="00E946EF" w:rsidP="00E946EF"/>
    <w:p w:rsidR="00E946EF" w:rsidRDefault="00E946EF" w:rsidP="00E946EF">
      <w:r>
        <w:t xml:space="preserve">Aktuell nutzen die Checkout-Page und die Index-Page gleiche Code-Teile für die Anzeige: Auf beiden Seiten wird der Inhalt des Warenkorbs angezeigt. Damit entsteht Redundanz. Nutzen Sie den </w:t>
      </w:r>
      <w:proofErr w:type="spellStart"/>
      <w:r>
        <w:t>Templating</w:t>
      </w:r>
      <w:proofErr w:type="spellEnd"/>
      <w:r>
        <w:t xml:space="preserve">-Mechanismus, um ein Layout für die </w:t>
      </w:r>
      <w:proofErr w:type="spellStart"/>
      <w:r>
        <w:t>Cheesr</w:t>
      </w:r>
      <w:proofErr w:type="spellEnd"/>
      <w:r>
        <w:t>-Page zu erstellen und Code wiederzuverwenden.</w:t>
      </w:r>
    </w:p>
    <w:p w:rsidR="00E946EF" w:rsidRPr="005429C3" w:rsidRDefault="00E946EF" w:rsidP="00E946EF"/>
    <w:p w:rsidR="00E946EF" w:rsidRPr="009A0098" w:rsidRDefault="00E946EF" w:rsidP="00E946EF">
      <w:pPr>
        <w:pStyle w:val="berschrift3"/>
      </w:pPr>
      <w:r>
        <w:t>Aufgabenstellung</w:t>
      </w:r>
    </w:p>
    <w:p w:rsidR="00E946EF" w:rsidRDefault="00E946EF" w:rsidP="00E946EF">
      <w:pPr>
        <w:pStyle w:val="Listenabsatz"/>
        <w:numPr>
          <w:ilvl w:val="0"/>
          <w:numId w:val="13"/>
        </w:numPr>
      </w:pPr>
      <w:r>
        <w:t xml:space="preserve">Erstellen Sie die Datei CheesrPage.html im gleichen Paket wie die vorhandene </w:t>
      </w:r>
      <w:r w:rsidR="004A1B58">
        <w:t>Klasse</w:t>
      </w:r>
      <w:r>
        <w:t xml:space="preserve"> </w:t>
      </w:r>
      <w:proofErr w:type="spellStart"/>
      <w:r>
        <w:t>CheesrPage</w:t>
      </w:r>
      <w:proofErr w:type="spellEnd"/>
      <w:r>
        <w:t xml:space="preserve">. Übernehmen Sie die gemeinsam genutzten HTML-Bereiche. </w:t>
      </w:r>
      <w:r>
        <w:br/>
        <w:t xml:space="preserve">Fügen Sie einen </w:t>
      </w:r>
      <w:r w:rsidRPr="005429C3">
        <w:rPr>
          <w:rFonts w:ascii="Consolas" w:hAnsi="Consolas" w:cs="Consolas"/>
        </w:rPr>
        <w:t>&lt;</w:t>
      </w:r>
      <w:proofErr w:type="spellStart"/>
      <w:proofErr w:type="gramStart"/>
      <w:r w:rsidRPr="005429C3">
        <w:rPr>
          <w:rFonts w:ascii="Consolas" w:hAnsi="Consolas" w:cs="Consolas"/>
        </w:rPr>
        <w:t>wicket:child</w:t>
      </w:r>
      <w:proofErr w:type="spellEnd"/>
      <w:proofErr w:type="gramEnd"/>
      <w:r w:rsidRPr="005429C3">
        <w:rPr>
          <w:rFonts w:ascii="Consolas" w:hAnsi="Consolas" w:cs="Consolas"/>
        </w:rPr>
        <w:t>/&gt;</w:t>
      </w:r>
      <w:r>
        <w:t xml:space="preserve"> Tag dort ein, wo die einzelnen Seiten erscheinen sollen.</w:t>
      </w:r>
    </w:p>
    <w:p w:rsidR="00E946EF" w:rsidRPr="005429C3" w:rsidRDefault="00E946EF" w:rsidP="00E946EF">
      <w:pPr>
        <w:pStyle w:val="Listenabsatz"/>
        <w:numPr>
          <w:ilvl w:val="0"/>
          <w:numId w:val="13"/>
        </w:numPr>
      </w:pPr>
      <w:r>
        <w:t xml:space="preserve">Fügen Sie ein </w:t>
      </w:r>
      <w:r w:rsidRPr="00A425C7">
        <w:rPr>
          <w:rFonts w:ascii="Consolas" w:hAnsi="Consolas" w:cs="Consolas"/>
        </w:rPr>
        <w:t>&lt;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spellEnd"/>
      <w:proofErr w:type="gramEnd"/>
      <w:r w:rsidRPr="00A425C7">
        <w:rPr>
          <w:rFonts w:ascii="Consolas" w:hAnsi="Consolas" w:cs="Consolas"/>
        </w:rPr>
        <w:t>&gt;</w:t>
      </w:r>
      <w:r>
        <w:t xml:space="preserve">-Element in Index.html und Checkout.html ein. </w:t>
      </w:r>
    </w:p>
    <w:p w:rsidR="00E946EF" w:rsidRDefault="00E946EF" w:rsidP="00E946EF">
      <w:pPr>
        <w:pStyle w:val="berschrift3"/>
      </w:pPr>
      <w:r>
        <w:t>Hinweise</w:t>
      </w:r>
    </w:p>
    <w:p w:rsidR="00E946EF" w:rsidRPr="00A425C7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Was passiert, wenn die Sub-Page über kein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t>-Element</w:t>
      </w:r>
      <w:proofErr w:type="spellEnd"/>
      <w:r>
        <w:t xml:space="preserve"> verfügt?</w:t>
      </w:r>
    </w:p>
    <w:p w:rsidR="00E946EF" w:rsidRPr="0001616D" w:rsidRDefault="00E946EF" w:rsidP="00E946EF">
      <w:pPr>
        <w:pStyle w:val="Listenabsatz"/>
        <w:numPr>
          <w:ilvl w:val="0"/>
          <w:numId w:val="14"/>
        </w:numPr>
        <w:rPr>
          <w:i/>
        </w:rPr>
      </w:pPr>
      <w:r>
        <w:t xml:space="preserve">Analog zu Panels werden nur die Bereiche innerhalb des </w:t>
      </w:r>
      <w:proofErr w:type="spellStart"/>
      <w:proofErr w:type="gramStart"/>
      <w:r w:rsidRPr="00A425C7">
        <w:rPr>
          <w:rFonts w:ascii="Consolas" w:hAnsi="Consolas" w:cs="Consolas"/>
        </w:rPr>
        <w:t>wicket:extend</w:t>
      </w:r>
      <w:proofErr w:type="gramEnd"/>
      <w:r>
        <w:rPr>
          <w:rFonts w:ascii="Consolas" w:hAnsi="Consolas" w:cs="Consolas"/>
        </w:rPr>
        <w:t>-</w:t>
      </w:r>
      <w:r>
        <w:t>Bereichs</w:t>
      </w:r>
      <w:proofErr w:type="spellEnd"/>
      <w:r>
        <w:t xml:space="preserve"> in den DOM-Baum eingesetzt.</w:t>
      </w:r>
    </w:p>
    <w:p w:rsidR="00E946EF" w:rsidRPr="005429C3" w:rsidRDefault="00E946EF" w:rsidP="00E946EF"/>
    <w:p w:rsidR="00E946EF" w:rsidRDefault="00E946EF" w:rsidP="00E946EF">
      <w:pPr>
        <w:pStyle w:val="berschrift3"/>
      </w:pPr>
      <w:r>
        <w:t>Beispiellösung</w:t>
      </w:r>
    </w:p>
    <w:p w:rsidR="00E946EF" w:rsidRDefault="00E946EF" w:rsidP="00E946EF"/>
    <w:p w:rsidR="00E946EF" w:rsidRPr="00692A48" w:rsidRDefault="003C1364" w:rsidP="00E946EF">
      <w:pPr>
        <w:ind w:left="708" w:hanging="708"/>
      </w:pPr>
      <w:hyperlink r:id="rId9" w:history="1">
        <w:r w:rsidR="00720FD5" w:rsidRPr="006F2844">
          <w:rPr>
            <w:rStyle w:val="Hyperlink"/>
          </w:rPr>
          <w:t>https://github.com/anderscore-gmbh/wicket-2019.03/tree/master/Aufgabe-8-CheesrWebApp</w:t>
        </w:r>
      </w:hyperlink>
    </w:p>
    <w:p w:rsidR="009F6D6B" w:rsidRDefault="009F6D6B" w:rsidP="009F6D6B"/>
    <w:p w:rsidR="001C0364" w:rsidRDefault="006F78DF" w:rsidP="009C5C48">
      <w:pPr>
        <w:pStyle w:val="berschrift2"/>
        <w:numPr>
          <w:ilvl w:val="1"/>
          <w:numId w:val="35"/>
        </w:numPr>
      </w:pPr>
      <w:bookmarkStart w:id="1" w:name="_Ref456512456"/>
      <w:bookmarkStart w:id="2" w:name="_Toc3395930"/>
      <w:proofErr w:type="spellStart"/>
      <w:r>
        <w:t>T</w:t>
      </w:r>
      <w:r w:rsidR="001C0364">
        <w:t>est</w:t>
      </w:r>
      <w:bookmarkEnd w:id="1"/>
      <w:r w:rsidR="002243B6">
        <w:t>ing</w:t>
      </w:r>
      <w:proofErr w:type="spellEnd"/>
      <w:r>
        <w:t>: Pages und Komponenten</w:t>
      </w:r>
      <w:bookmarkEnd w:id="2"/>
    </w:p>
    <w:p w:rsidR="001C0364" w:rsidRDefault="001C0364" w:rsidP="001C0364"/>
    <w:p w:rsidR="001C0364" w:rsidRDefault="001C0364" w:rsidP="001C0364">
      <w:r>
        <w:t xml:space="preserve">Um die Korrektheit unserer Anwendung auf Knopfdruck überprüfen zu können, sollen im Rahmen dieser Aufgabe diverse Software-Tests geschrieben werden, welche von den speziellen </w:t>
      </w:r>
      <w:proofErr w:type="spellStart"/>
      <w:r>
        <w:t>Testing</w:t>
      </w:r>
      <w:proofErr w:type="spellEnd"/>
      <w:r>
        <w:t>-Mechanismen des Frameworks Gebrauch machen.</w:t>
      </w:r>
    </w:p>
    <w:p w:rsidR="009F6D6B" w:rsidRDefault="009F6D6B" w:rsidP="001C0364"/>
    <w:p w:rsidR="004A1B58" w:rsidRDefault="009F6D6B" w:rsidP="001C0364">
      <w:r>
        <w:t xml:space="preserve">Die API-Dokumentation der </w:t>
      </w:r>
      <w:proofErr w:type="spellStart"/>
      <w:r>
        <w:t>WicketTester</w:t>
      </w:r>
      <w:proofErr w:type="spellEnd"/>
      <w:r>
        <w:t>-Klasse gibt eine Übersicht über die zur Verfügung stehenden Methoden.</w:t>
      </w:r>
    </w:p>
    <w:p w:rsidR="004A1B58" w:rsidRDefault="004A1B58" w:rsidP="001C0364"/>
    <w:p w:rsidR="006A0589" w:rsidRDefault="006A0589" w:rsidP="001C0364"/>
    <w:p w:rsidR="001C0364" w:rsidRDefault="001C0364" w:rsidP="001C0364">
      <w:pPr>
        <w:pStyle w:val="berschrift3"/>
        <w:ind w:left="709" w:hanging="709"/>
      </w:pPr>
      <w:r>
        <w:lastRenderedPageBreak/>
        <w:t>Aufgabenstellung</w:t>
      </w:r>
    </w:p>
    <w:p w:rsidR="001C0364" w:rsidRDefault="001C0364" w:rsidP="001C0364"/>
    <w:p w:rsidR="001C0364" w:rsidRPr="00604541" w:rsidRDefault="001C0364" w:rsidP="001C0364">
      <w:pPr>
        <w:rPr>
          <w:u w:val="single"/>
        </w:rPr>
      </w:pPr>
      <w:r w:rsidRPr="00604541">
        <w:rPr>
          <w:u w:val="single"/>
        </w:rPr>
        <w:t>Teil 1</w:t>
      </w:r>
      <w:r>
        <w:rPr>
          <w:u w:val="single"/>
        </w:rPr>
        <w:t xml:space="preserve"> (Seitentest – Index und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604541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zwei Testklassen </w:t>
      </w:r>
      <w:proofErr w:type="spellStart"/>
      <w:r>
        <w:t>IndexPageTest</w:t>
      </w:r>
      <w:proofErr w:type="spellEnd"/>
      <w:r>
        <w:t xml:space="preserve"> und </w:t>
      </w:r>
      <w:proofErr w:type="spellStart"/>
      <w:r>
        <w:t>CheckoutPageTest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  <w:r w:rsidR="000D247C">
        <w:t>: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r w:rsidR="00B5248D">
        <w:t>E</w:t>
      </w:r>
      <w:r>
        <w:t xml:space="preserve">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cheeses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Index: Name des ersten dargestellten Käses muss „Gouda“ sein (siehe Backend)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Index: </w:t>
      </w:r>
      <w:proofErr w:type="spellStart"/>
      <w:r>
        <w:t>ShoppingCart</w:t>
      </w:r>
      <w:proofErr w:type="spellEnd"/>
      <w:r>
        <w:t xml:space="preserve"> darf nur sichtbar sein, wenn mindestens ein Artikel enthalten ist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Formular mit der ID „form“ und ein </w:t>
      </w:r>
      <w:proofErr w:type="spellStart"/>
      <w:r>
        <w:t>ShoppingCartPanel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 enthalten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proofErr w:type="spellStart"/>
      <w:r>
        <w:t>Checkout</w:t>
      </w:r>
      <w:proofErr w:type="spellEnd"/>
      <w:r>
        <w:t xml:space="preserve">: muss ein </w:t>
      </w:r>
      <w:proofErr w:type="spellStart"/>
      <w:r>
        <w:t>FeedbackPanel</w:t>
      </w:r>
      <w:proofErr w:type="spellEnd"/>
      <w:r>
        <w:t xml:space="preserve"> enthalten, welches initial jedoch keinerlei Meldungen anzeigt</w:t>
      </w:r>
    </w:p>
    <w:p w:rsidR="005A3E16" w:rsidRDefault="005A3E16" w:rsidP="005A3E16">
      <w:r>
        <w:t>Hinweise:</w:t>
      </w:r>
    </w:p>
    <w:p w:rsidR="0041032D" w:rsidRDefault="0041032D" w:rsidP="0041032D"/>
    <w:p w:rsidR="00691D43" w:rsidRDefault="005A3E16" w:rsidP="005A3E16">
      <w:pPr>
        <w:pStyle w:val="Listenabsatz"/>
        <w:numPr>
          <w:ilvl w:val="0"/>
          <w:numId w:val="16"/>
        </w:numPr>
      </w:pPr>
      <w:r>
        <w:t xml:space="preserve">Erstellen </w:t>
      </w:r>
      <w:r w:rsidR="00667C18">
        <w:t>S</w:t>
      </w:r>
      <w:r>
        <w:t xml:space="preserve">ie – soweit </w:t>
      </w:r>
      <w:r w:rsidR="00691D43">
        <w:t>möglich</w:t>
      </w:r>
      <w:r w:rsidR="00143377">
        <w:t xml:space="preserve"> </w:t>
      </w:r>
      <w:r w:rsidR="00667C18">
        <w:t>–</w:t>
      </w:r>
      <w:r w:rsidR="00143377">
        <w:t xml:space="preserve"> </w:t>
      </w:r>
      <w:r w:rsidR="002A5D71">
        <w:t>auch negativ-</w:t>
      </w:r>
      <w:r>
        <w:t xml:space="preserve">Tests. </w:t>
      </w:r>
    </w:p>
    <w:p w:rsidR="00691D43" w:rsidRDefault="005A3E16" w:rsidP="00691D43">
      <w:pPr>
        <w:pStyle w:val="Listenabsatz"/>
        <w:numPr>
          <w:ilvl w:val="1"/>
          <w:numId w:val="16"/>
        </w:numPr>
      </w:pPr>
      <w:r>
        <w:t xml:space="preserve">Wie verhält sich die Anwendung, wenn das Backend </w:t>
      </w:r>
      <w:r w:rsidR="004C3A53">
        <w:t>k</w:t>
      </w:r>
      <w:r>
        <w:t>eine Käse</w:t>
      </w:r>
      <w:r w:rsidR="00691D43">
        <w:t>sorten zurückgibt?</w:t>
      </w:r>
    </w:p>
    <w:p w:rsidR="005A3E16" w:rsidRDefault="005A3E16" w:rsidP="00691D43">
      <w:pPr>
        <w:pStyle w:val="Listenabsatz"/>
        <w:numPr>
          <w:ilvl w:val="1"/>
          <w:numId w:val="16"/>
        </w:numPr>
      </w:pPr>
      <w:r>
        <w:t xml:space="preserve">Was geschieht, wenn die </w:t>
      </w:r>
      <w:r w:rsidR="00691D43">
        <w:t>Rückgabeliste ein</w:t>
      </w:r>
      <w:r w:rsidR="00143377">
        <w:t xml:space="preserve"> </w:t>
      </w:r>
      <w:proofErr w:type="spellStart"/>
      <w:r w:rsidRPr="005A3E16">
        <w:rPr>
          <w:rFonts w:ascii="Consolas" w:hAnsi="Consolas" w:cs="Consolas"/>
        </w:rPr>
        <w:t>null</w:t>
      </w:r>
      <w:r w:rsidR="00691D43">
        <w:rPr>
          <w:rFonts w:ascii="Consolas" w:hAnsi="Consolas" w:cs="Consolas"/>
        </w:rPr>
        <w:t>pointer</w:t>
      </w:r>
      <w:proofErr w:type="spellEnd"/>
      <w:r>
        <w:t xml:space="preserve"> ist?</w:t>
      </w:r>
    </w:p>
    <w:p w:rsidR="005A3E16" w:rsidRDefault="005A3E16" w:rsidP="00C65FAE">
      <w:pPr>
        <w:pStyle w:val="Listenabsatz"/>
        <w:numPr>
          <w:ilvl w:val="0"/>
          <w:numId w:val="16"/>
        </w:numPr>
      </w:pPr>
      <w:r>
        <w:t xml:space="preserve">Beachten </w:t>
      </w:r>
      <w:r w:rsidR="00B5248D">
        <w:t>S</w:t>
      </w:r>
      <w:r>
        <w:t xml:space="preserve">ie API-Dokumentation </w:t>
      </w:r>
      <w:r w:rsidR="00C65FAE">
        <w:t xml:space="preserve">der </w:t>
      </w:r>
      <w:r w:rsidR="0041032D">
        <w:t>Klasse</w:t>
      </w:r>
      <w:r w:rsidR="00143377">
        <w:t xml:space="preserve"> </w:t>
      </w:r>
      <w:proofErr w:type="spellStart"/>
      <w:r w:rsidR="00C65FAE" w:rsidRPr="00AD42E7">
        <w:rPr>
          <w:rFonts w:ascii="Courier New" w:hAnsi="Courier New" w:cs="Courier New"/>
        </w:rPr>
        <w:t>WicketTester</w:t>
      </w:r>
      <w:proofErr w:type="spellEnd"/>
      <w:r w:rsidR="00C65FAE">
        <w:t xml:space="preserve"> und </w:t>
      </w:r>
      <w:r w:rsidR="0011633D">
        <w:br/>
      </w:r>
      <w:r w:rsidR="00C65FAE">
        <w:t>Hilfreiche Methoden</w:t>
      </w:r>
      <w:r w:rsidR="00AD42E7">
        <w:t xml:space="preserve"> (vgl. API-Dokumentation)</w:t>
      </w:r>
      <w:r w:rsidR="00C65FAE">
        <w:t>:</w:t>
      </w:r>
    </w:p>
    <w:p w:rsidR="00AD42E7" w:rsidRPr="0041032D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41032D">
        <w:rPr>
          <w:rFonts w:ascii="Courier New" w:hAnsi="Courier New" w:cs="Courier New"/>
        </w:rPr>
        <w:t>startPage</w:t>
      </w:r>
      <w:proofErr w:type="spellEnd"/>
      <w:r w:rsidRPr="0041032D">
        <w:rPr>
          <w:rFonts w:ascii="Courier New" w:hAnsi="Courier New" w:cs="Courier New"/>
        </w:rPr>
        <w:t>(</w:t>
      </w:r>
      <w:proofErr w:type="spellStart"/>
      <w:proofErr w:type="gramEnd"/>
      <w:r w:rsidRPr="0041032D">
        <w:rPr>
          <w:rFonts w:ascii="Courier New" w:hAnsi="Courier New" w:cs="Courier New"/>
        </w:rPr>
        <w:t>Index.class</w:t>
      </w:r>
      <w:proofErr w:type="spellEnd"/>
      <w:r w:rsidRPr="0041032D">
        <w:rPr>
          <w:rFonts w:ascii="Courier New" w:hAnsi="Courier New" w:cs="Courier New"/>
        </w:rPr>
        <w:t>)</w:t>
      </w:r>
    </w:p>
    <w:p w:rsidR="00AD42E7" w:rsidRP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assertRenderedPage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proofErr w:type="gramEnd"/>
      <w:r w:rsidRPr="00AD42E7">
        <w:rPr>
          <w:rFonts w:ascii="Courier New" w:hAnsi="Courier New" w:cs="Courier New"/>
        </w:rPr>
        <w:t>Index.class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dumpPage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AD42E7" w:rsidRPr="00AD42E7" w:rsidRDefault="00AD42E7" w:rsidP="0041032D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debugComponentTreePage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assertComponent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</w:t>
      </w:r>
      <w:proofErr w:type="spellStart"/>
      <w:r w:rsidRPr="00AD42E7">
        <w:rPr>
          <w:rFonts w:ascii="Courier New" w:hAnsi="Courier New" w:cs="Courier New"/>
        </w:rPr>
        <w:t>cheeses</w:t>
      </w:r>
      <w:proofErr w:type="spellEnd"/>
      <w:r w:rsidRPr="00AD42E7">
        <w:rPr>
          <w:rFonts w:ascii="Courier New" w:hAnsi="Courier New" w:cs="Courier New"/>
        </w:rPr>
        <w:t xml:space="preserve">", </w:t>
      </w:r>
      <w:proofErr w:type="spellStart"/>
      <w:r w:rsidRPr="00AD42E7">
        <w:rPr>
          <w:rFonts w:ascii="Courier New" w:hAnsi="Courier New" w:cs="Courier New"/>
        </w:rPr>
        <w:t>ListView.class</w:t>
      </w:r>
      <w:proofErr w:type="spellEnd"/>
      <w:r w:rsidRPr="00AD42E7">
        <w:rPr>
          <w:rFonts w:ascii="Courier New" w:hAnsi="Courier New" w:cs="Courier New"/>
        </w:rPr>
        <w:t>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assertModelValue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"cheeses:0:name", "Gouda")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assert</w:t>
      </w:r>
      <w:r>
        <w:rPr>
          <w:rFonts w:ascii="Courier New" w:hAnsi="Courier New" w:cs="Courier New"/>
        </w:rPr>
        <w:t>V</w:t>
      </w:r>
      <w:r w:rsidRPr="00AD42E7">
        <w:rPr>
          <w:rFonts w:ascii="Courier New" w:hAnsi="Courier New" w:cs="Courier New"/>
        </w:rPr>
        <w:t>isible</w:t>
      </w:r>
      <w:proofErr w:type="spellEnd"/>
      <w:r w:rsidRPr="00AD42E7">
        <w:rPr>
          <w:rFonts w:ascii="Courier New" w:hAnsi="Courier New" w:cs="Courier New"/>
        </w:rPr>
        <w:t xml:space="preserve"> ("</w:t>
      </w:r>
      <w:proofErr w:type="spellStart"/>
      <w:r w:rsidRPr="00AD42E7">
        <w:rPr>
          <w:rFonts w:ascii="Courier New" w:hAnsi="Courier New" w:cs="Courier New"/>
        </w:rPr>
        <w:t>checkout</w:t>
      </w:r>
      <w:proofErr w:type="spellEnd"/>
      <w:r w:rsidRPr="00AD42E7">
        <w:rPr>
          <w:rFonts w:ascii="Courier New" w:hAnsi="Courier New" w:cs="Courier New"/>
        </w:rPr>
        <w:t>")</w:t>
      </w:r>
      <w:r w:rsidRPr="00AD42E7">
        <w:rPr>
          <w:rFonts w:cs="Arial"/>
        </w:rPr>
        <w:t xml:space="preserve"> und </w:t>
      </w:r>
      <w:proofErr w:type="spellStart"/>
      <w:proofErr w:type="gramStart"/>
      <w:r w:rsidRPr="00AD42E7">
        <w:rPr>
          <w:rFonts w:ascii="Courier New" w:hAnsi="Courier New" w:cs="Courier New"/>
        </w:rPr>
        <w:t>assertInvisible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…)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clickLink</w:t>
      </w:r>
      <w:proofErr w:type="spellEnd"/>
      <w:r w:rsidRPr="00AD42E7">
        <w:rPr>
          <w:rFonts w:ascii="Courier New" w:hAnsi="Courier New" w:cs="Courier New"/>
        </w:rPr>
        <w:t>("cheeses:</w:t>
      </w:r>
      <w:proofErr w:type="gramStart"/>
      <w:r w:rsidRPr="00AD42E7">
        <w:rPr>
          <w:rFonts w:ascii="Courier New" w:hAnsi="Courier New" w:cs="Courier New"/>
        </w:rPr>
        <w:t>0:add</w:t>
      </w:r>
      <w:proofErr w:type="gramEnd"/>
      <w:r w:rsidRPr="00AD42E7">
        <w:rPr>
          <w:rFonts w:ascii="Courier New" w:hAnsi="Courier New" w:cs="Courier New"/>
        </w:rPr>
        <w:t>")</w:t>
      </w:r>
    </w:p>
    <w:p w:rsidR="00AD42E7" w:rsidRDefault="00AD42E7" w:rsidP="00AD42E7">
      <w:pPr>
        <w:pStyle w:val="Listenabsatz"/>
        <w:numPr>
          <w:ilvl w:val="1"/>
          <w:numId w:val="16"/>
        </w:numPr>
        <w:rPr>
          <w:rFonts w:ascii="Courier New" w:hAnsi="Courier New" w:cs="Courier New"/>
        </w:rPr>
      </w:pPr>
      <w:proofErr w:type="spellStart"/>
      <w:proofErr w:type="gramStart"/>
      <w:r w:rsidRPr="00AD42E7">
        <w:rPr>
          <w:rFonts w:ascii="Courier New" w:hAnsi="Courier New" w:cs="Courier New"/>
        </w:rPr>
        <w:t>assertNoInfoMessage</w:t>
      </w:r>
      <w:proofErr w:type="spellEnd"/>
      <w:r w:rsidRPr="00AD42E7">
        <w:rPr>
          <w:rFonts w:ascii="Courier New" w:hAnsi="Courier New" w:cs="Courier New"/>
        </w:rPr>
        <w:t>(</w:t>
      </w:r>
      <w:proofErr w:type="gramEnd"/>
      <w:r w:rsidRPr="00AD42E7">
        <w:rPr>
          <w:rFonts w:ascii="Courier New" w:hAnsi="Courier New" w:cs="Courier New"/>
        </w:rPr>
        <w:t>)</w:t>
      </w:r>
      <w:r>
        <w:rPr>
          <w:rFonts w:cs="Arial"/>
        </w:rPr>
        <w:t xml:space="preserve"> u</w:t>
      </w:r>
      <w:r w:rsidRPr="00AD42E7">
        <w:rPr>
          <w:rFonts w:cs="Arial"/>
        </w:rPr>
        <w:t>nd</w:t>
      </w:r>
      <w:r w:rsidR="00143377">
        <w:rPr>
          <w:rFonts w:cs="Arial"/>
        </w:rPr>
        <w:t xml:space="preserve"> </w:t>
      </w:r>
      <w:proofErr w:type="spellStart"/>
      <w:r>
        <w:rPr>
          <w:rFonts w:ascii="Courier New" w:hAnsi="Courier New" w:cs="Courier New"/>
        </w:rPr>
        <w:t>assertNoErrorMessage</w:t>
      </w:r>
      <w:proofErr w:type="spellEnd"/>
      <w:r>
        <w:rPr>
          <w:rFonts w:ascii="Courier New" w:hAnsi="Courier New" w:cs="Courier New"/>
        </w:rPr>
        <w:t>()</w:t>
      </w:r>
    </w:p>
    <w:p w:rsidR="001C0364" w:rsidRPr="0026661F" w:rsidRDefault="001C0364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2 (Komponententest 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</w:t>
      </w:r>
      <w:r w:rsidR="00B5248D">
        <w:t>Sie</w:t>
      </w:r>
      <w:r>
        <w:t xml:space="preserve"> die Testklasse </w:t>
      </w:r>
      <w:proofErr w:type="spellStart"/>
      <w:r>
        <w:t>ShoppingCartPanelTest</w:t>
      </w:r>
      <w:proofErr w:type="spellEnd"/>
      <w:r>
        <w:t xml:space="preserve"> an und binden Sie den </w:t>
      </w:r>
      <w:proofErr w:type="spellStart"/>
      <w:r>
        <w:t>PageTester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Vor der Ausführung einer jeden Testmethode soll stets ein neues </w:t>
      </w:r>
      <w:proofErr w:type="spellStart"/>
      <w:r>
        <w:t>ShoppingCartPanel</w:t>
      </w:r>
      <w:proofErr w:type="spellEnd"/>
      <w:r>
        <w:t xml:space="preserve"> erzeugt und mit zwei exemplarischen Elementen vorbelegt werden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Panel enthält eine </w:t>
      </w:r>
      <w:proofErr w:type="spellStart"/>
      <w:r>
        <w:t>ListView</w:t>
      </w:r>
      <w:proofErr w:type="spellEnd"/>
      <w:r>
        <w:t xml:space="preserve"> mit der ID „</w:t>
      </w:r>
      <w:proofErr w:type="spellStart"/>
      <w:r>
        <w:t>cart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Beide vorbelegten Elemente sind durch jeweils zwei Labels (Name und Beschreibung) sowie einen Link (Entfernen) im Panel vertreten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Der Gesamtpreis wird in einem Label angezeigt und ist mathematisch korrekt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Nach dem Löschen des ersten Warenkorb-Eintrages durch einen Klick auf den zugehörigen Entfernen-Button rückt das zweite Element an die erste Position (sowohl in der GUI als auch im Datenmodell)</w:t>
      </w:r>
    </w:p>
    <w:p w:rsidR="002A5D71" w:rsidRDefault="002A5D71" w:rsidP="002A5D71"/>
    <w:p w:rsidR="00CA16E3" w:rsidRDefault="00CA16E3" w:rsidP="002A5D71">
      <w:r>
        <w:t>Hinweise:</w:t>
      </w:r>
    </w:p>
    <w:p w:rsidR="001C0364" w:rsidRDefault="00AD42E7" w:rsidP="00CA16E3">
      <w:pPr>
        <w:pStyle w:val="Listenabsatz"/>
        <w:numPr>
          <w:ilvl w:val="0"/>
          <w:numId w:val="7"/>
        </w:numPr>
      </w:pPr>
      <w:r>
        <w:t xml:space="preserve">Hier helfen die folgenden Methoden der Klasse </w:t>
      </w:r>
      <w:proofErr w:type="spellStart"/>
      <w:r>
        <w:t>WicketTester</w:t>
      </w:r>
      <w:proofErr w:type="spellEnd"/>
      <w:r>
        <w:t xml:space="preserve"> (vgl. API-Doc)</w:t>
      </w:r>
    </w:p>
    <w:p w:rsidR="00AD42E7" w:rsidRPr="00AD42E7" w:rsidRDefault="00AD42E7" w:rsidP="00AD42E7">
      <w:pPr>
        <w:pStyle w:val="Listenabsatz"/>
        <w:numPr>
          <w:ilvl w:val="1"/>
          <w:numId w:val="7"/>
        </w:numPr>
        <w:rPr>
          <w:rFonts w:ascii="Courier New" w:hAnsi="Courier New" w:cs="Courier New"/>
        </w:rPr>
      </w:pPr>
      <w:proofErr w:type="spellStart"/>
      <w:r w:rsidRPr="00AD42E7">
        <w:rPr>
          <w:rFonts w:ascii="Courier New" w:hAnsi="Courier New" w:cs="Courier New"/>
        </w:rPr>
        <w:t>startComponentInPage</w:t>
      </w:r>
      <w:proofErr w:type="spellEnd"/>
      <w:r w:rsidRPr="00AD42E7">
        <w:rPr>
          <w:rFonts w:ascii="Courier New" w:hAnsi="Courier New" w:cs="Courier New"/>
        </w:rPr>
        <w:t>(</w:t>
      </w:r>
      <w:proofErr w:type="spellStart"/>
      <w:r w:rsidRPr="00AD42E7">
        <w:rPr>
          <w:rFonts w:ascii="Courier New" w:hAnsi="Courier New" w:cs="Courier New"/>
        </w:rPr>
        <w:t>panel</w:t>
      </w:r>
      <w:proofErr w:type="spellEnd"/>
      <w:r w:rsidRPr="00AD42E7">
        <w:rPr>
          <w:rFonts w:ascii="Courier New" w:hAnsi="Courier New" w:cs="Courier New"/>
        </w:rPr>
        <w:t>)</w:t>
      </w:r>
    </w:p>
    <w:p w:rsidR="00631C8A" w:rsidRPr="00096996" w:rsidRDefault="00AD42E7" w:rsidP="006A0589">
      <w:pPr>
        <w:pStyle w:val="Listenabsatz"/>
        <w:numPr>
          <w:ilvl w:val="1"/>
          <w:numId w:val="7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096996">
        <w:rPr>
          <w:rFonts w:ascii="Courier New" w:hAnsi="Courier New" w:cs="Courier New"/>
          <w:lang w:val="en-US"/>
        </w:rPr>
        <w:t>assertLabel</w:t>
      </w:r>
      <w:proofErr w:type="spellEnd"/>
      <w:r w:rsidRPr="00096996">
        <w:rPr>
          <w:rFonts w:ascii="Courier New" w:hAnsi="Courier New" w:cs="Courier New"/>
          <w:lang w:val="en-US"/>
        </w:rPr>
        <w:t>(</w:t>
      </w:r>
      <w:proofErr w:type="gramEnd"/>
      <w:r w:rsidRPr="00096996">
        <w:rPr>
          <w:rFonts w:ascii="Courier New" w:hAnsi="Courier New" w:cs="Courier New"/>
          <w:lang w:val="en-US"/>
        </w:rPr>
        <w:t>"panel:cart:0:name", "Gouda")</w:t>
      </w:r>
    </w:p>
    <w:p w:rsidR="00631C8A" w:rsidRPr="00096996" w:rsidRDefault="00631C8A" w:rsidP="00AD42E7">
      <w:pPr>
        <w:pStyle w:val="Listenabsatz"/>
        <w:ind w:left="1440"/>
        <w:rPr>
          <w:rFonts w:ascii="Courier New" w:hAnsi="Courier New" w:cs="Courier New"/>
          <w:lang w:val="en-US"/>
        </w:rPr>
      </w:pPr>
    </w:p>
    <w:p w:rsidR="00CA16E3" w:rsidRPr="00096996" w:rsidRDefault="00CA16E3" w:rsidP="001C0364">
      <w:pPr>
        <w:rPr>
          <w:lang w:val="en-US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3 (Markup-Test- </w:t>
      </w:r>
      <w:proofErr w:type="spellStart"/>
      <w:r>
        <w:rPr>
          <w:u w:val="single"/>
        </w:rPr>
        <w:t>ShoppingCartPanel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Erweitern Sie nachfolgend die bereits vorhandene Testklasse aus Teil 2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Bearbeiten Sie </w:t>
      </w:r>
      <w:r w:rsidR="00143377">
        <w:t xml:space="preserve">die </w:t>
      </w:r>
      <w:r>
        <w:t xml:space="preserve">View ShoppingCartPanel.html und ergänzen Sie bei dem </w:t>
      </w:r>
      <w:proofErr w:type="spellStart"/>
      <w:r>
        <w:t>tr</w:t>
      </w:r>
      <w:proofErr w:type="spellEnd"/>
      <w:r>
        <w:t xml:space="preserve">-Element mit der </w:t>
      </w:r>
      <w:proofErr w:type="spellStart"/>
      <w:r>
        <w:t>wicket:id</w:t>
      </w:r>
      <w:proofErr w:type="spellEnd"/>
      <w:r>
        <w:t xml:space="preserve"> „</w:t>
      </w:r>
      <w:proofErr w:type="spellStart"/>
      <w:r>
        <w:t>cart</w:t>
      </w:r>
      <w:proofErr w:type="spellEnd"/>
      <w:r>
        <w:t>“ die CSS-Klasse „item“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Schreiben Sie einzelne Test-Methoden, welche den </w:t>
      </w:r>
      <w:proofErr w:type="spellStart"/>
      <w:r>
        <w:t>MarkupTester</w:t>
      </w:r>
      <w:proofErr w:type="spellEnd"/>
      <w:r>
        <w:t xml:space="preserve">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Das Panel enthält für jeden der beiden vorbelegten Warenkorb-Gegenstände ein </w:t>
      </w:r>
      <w:proofErr w:type="spellStart"/>
      <w:r>
        <w:t>tr</w:t>
      </w:r>
      <w:proofErr w:type="spellEnd"/>
      <w:r>
        <w:t>-Element mit der CSS-Klasse „item“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Es existiert ein HTML-Element des Typs „</w:t>
      </w:r>
      <w:proofErr w:type="spellStart"/>
      <w:r>
        <w:t>tr</w:t>
      </w:r>
      <w:proofErr w:type="spellEnd"/>
      <w:r>
        <w:t>“ mit der CSS-Klasse „total“ (Gesamtbetrag)</w:t>
      </w:r>
    </w:p>
    <w:p w:rsidR="00CA16E3" w:rsidRDefault="006B7686" w:rsidP="006B7686">
      <w:r>
        <w:lastRenderedPageBreak/>
        <w:t>Hinweise:</w:t>
      </w:r>
    </w:p>
    <w:p w:rsidR="006B7686" w:rsidRDefault="006B7686" w:rsidP="006B7686">
      <w:pPr>
        <w:pStyle w:val="Listenabsatz"/>
        <w:numPr>
          <w:ilvl w:val="0"/>
          <w:numId w:val="18"/>
        </w:numPr>
      </w:pPr>
      <w:r>
        <w:t xml:space="preserve">Hier helfen die folgenden Methoden des </w:t>
      </w:r>
      <w:proofErr w:type="spellStart"/>
      <w:r>
        <w:t>WicketTesters</w:t>
      </w:r>
      <w:proofErr w:type="spellEnd"/>
      <w:r>
        <w:t xml:space="preserve"> weiter:</w:t>
      </w:r>
    </w:p>
    <w:p w:rsidR="006B7686" w:rsidRPr="00A94B39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tester.assertLabel</w:t>
      </w:r>
      <w:proofErr w:type="spellEnd"/>
      <w:proofErr w:type="gramEnd"/>
    </w:p>
    <w:p w:rsidR="006B7686" w:rsidRDefault="006B7686" w:rsidP="006B7686">
      <w:pPr>
        <w:pStyle w:val="Listenabsatz"/>
        <w:numPr>
          <w:ilvl w:val="1"/>
          <w:numId w:val="18"/>
        </w:numPr>
        <w:rPr>
          <w:rFonts w:ascii="Courier New" w:hAnsi="Courier New" w:cs="Courier New"/>
        </w:rPr>
      </w:pPr>
      <w:proofErr w:type="spellStart"/>
      <w:proofErr w:type="gramStart"/>
      <w:r w:rsidRPr="00A94B39">
        <w:rPr>
          <w:rFonts w:ascii="Courier New" w:hAnsi="Courier New" w:cs="Courier New"/>
        </w:rPr>
        <w:t>tester.assertComponent</w:t>
      </w:r>
      <w:proofErr w:type="spellEnd"/>
      <w:proofErr w:type="gramEnd"/>
    </w:p>
    <w:p w:rsidR="000F1D71" w:rsidRPr="00A94B39" w:rsidRDefault="000F1D71" w:rsidP="000F1D71">
      <w:pPr>
        <w:pStyle w:val="Listenabsatz"/>
        <w:ind w:left="1440"/>
        <w:rPr>
          <w:rFonts w:ascii="Courier New" w:hAnsi="Courier New" w:cs="Courier New"/>
        </w:rPr>
      </w:pPr>
    </w:p>
    <w:p w:rsidR="006B7686" w:rsidRPr="00096996" w:rsidRDefault="006B7686" w:rsidP="00631C8A">
      <w:pPr>
        <w:pStyle w:val="Listenabsatz"/>
        <w:numPr>
          <w:ilvl w:val="0"/>
          <w:numId w:val="18"/>
        </w:numPr>
      </w:pPr>
      <w:r>
        <w:t xml:space="preserve">Beachten Sie die API-Dokumentation des Tag-Testers um Tags zu testen. </w:t>
      </w:r>
      <w:r w:rsidR="00AD42E7">
        <w:br/>
      </w:r>
      <w:r w:rsidRPr="00096996">
        <w:br/>
      </w:r>
      <w:r w:rsidR="00A94B39">
        <w:rPr>
          <w:noProof/>
          <w:lang w:eastAsia="de-DE"/>
        </w:rPr>
        <w:drawing>
          <wp:inline distT="0" distB="0" distL="0" distR="0">
            <wp:extent cx="4670190" cy="5848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_tag_te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795" cy="59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3" w:rsidRPr="00096996" w:rsidRDefault="00CA16E3" w:rsidP="001C0364"/>
    <w:p w:rsidR="006A0589" w:rsidRDefault="006A0589" w:rsidP="001C0364">
      <w:pPr>
        <w:rPr>
          <w:u w:val="single"/>
        </w:rPr>
      </w:pPr>
    </w:p>
    <w:p w:rsidR="001C0364" w:rsidRPr="007563A3" w:rsidRDefault="001C0364" w:rsidP="001C0364">
      <w:pPr>
        <w:rPr>
          <w:u w:val="single"/>
        </w:rPr>
      </w:pPr>
      <w:r>
        <w:rPr>
          <w:u w:val="single"/>
        </w:rPr>
        <w:t xml:space="preserve">Teil 4 (Formular-Test- </w:t>
      </w:r>
      <w:proofErr w:type="spellStart"/>
      <w:r>
        <w:rPr>
          <w:u w:val="single"/>
        </w:rPr>
        <w:t>Checkout</w:t>
      </w:r>
      <w:proofErr w:type="spellEnd"/>
      <w:r>
        <w:rPr>
          <w:u w:val="single"/>
        </w:rPr>
        <w:t>)</w:t>
      </w:r>
      <w:r w:rsidRPr="007563A3">
        <w:rPr>
          <w:u w:val="single"/>
        </w:rPr>
        <w:t>: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Testklasse </w:t>
      </w:r>
      <w:proofErr w:type="spellStart"/>
      <w:r w:rsidRPr="00A94B39">
        <w:rPr>
          <w:rFonts w:ascii="Courier New" w:hAnsi="Courier New" w:cs="Courier New"/>
        </w:rPr>
        <w:t>CheckoutFormTest</w:t>
      </w:r>
      <w:proofErr w:type="spellEnd"/>
      <w:r>
        <w:t xml:space="preserve"> an und binden Sie sowohl </w:t>
      </w:r>
      <w:proofErr w:type="spellStart"/>
      <w:r w:rsidRPr="00A94B39">
        <w:rPr>
          <w:rFonts w:ascii="Courier New" w:hAnsi="Courier New" w:cs="Courier New"/>
        </w:rPr>
        <w:t>PageTester</w:t>
      </w:r>
      <w:proofErr w:type="spellEnd"/>
      <w:r>
        <w:t xml:space="preserve"> als auch </w:t>
      </w:r>
      <w:proofErr w:type="spellStart"/>
      <w:r w:rsidRPr="00A94B39">
        <w:rPr>
          <w:rFonts w:ascii="Courier New" w:hAnsi="Courier New" w:cs="Courier New"/>
        </w:rPr>
        <w:t>FormTester</w:t>
      </w:r>
      <w:proofErr w:type="spellEnd"/>
      <w:r>
        <w:t xml:space="preserve"> von </w:t>
      </w:r>
      <w:proofErr w:type="spellStart"/>
      <w:r>
        <w:t>Wicket</w:t>
      </w:r>
      <w:proofErr w:type="spellEnd"/>
      <w:r>
        <w:t xml:space="preserve"> ein. Nachfolgend testen </w:t>
      </w:r>
      <w:r w:rsidR="00667C18">
        <w:t>Sie</w:t>
      </w:r>
      <w:r>
        <w:t xml:space="preserve"> das Formular auf der Checkout-Page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Vor der Ausführung der Testmethoden müssen Sie stets die umgebende Page „</w:t>
      </w:r>
      <w:proofErr w:type="spellStart"/>
      <w:r>
        <w:t>Checkout</w:t>
      </w:r>
      <w:proofErr w:type="spellEnd"/>
      <w:r>
        <w:t>“ aufrufen</w:t>
      </w:r>
    </w:p>
    <w:p w:rsidR="001C0364" w:rsidRDefault="001C0364" w:rsidP="001C0364">
      <w:pPr>
        <w:pStyle w:val="Listenabsatz"/>
        <w:numPr>
          <w:ilvl w:val="0"/>
          <w:numId w:val="7"/>
        </w:numPr>
      </w:pPr>
      <w:r>
        <w:t>Schreiben Sie einzelne Test-Methoden, welche beide Tester verwenden und mindestens folgendes überprüfen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Alle Felder des Formulars </w:t>
      </w:r>
      <w:proofErr w:type="gramStart"/>
      <w:r>
        <w:t>sind</w:t>
      </w:r>
      <w:proofErr w:type="gramEnd"/>
      <w:r>
        <w:t xml:space="preserve"> „</w:t>
      </w:r>
      <w:proofErr w:type="spellStart"/>
      <w:r>
        <w:t>required</w:t>
      </w:r>
      <w:proofErr w:type="spellEnd"/>
      <w:r>
        <w:t>“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der Link „</w:t>
      </w:r>
      <w:proofErr w:type="spellStart"/>
      <w:r>
        <w:t>cancel</w:t>
      </w:r>
      <w:proofErr w:type="spellEnd"/>
      <w:r>
        <w:t>“ geklickt wird, so soll die Page Index angezeigt werden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Formular abgeschickt wird, obwohl ein Feld nicht gefüllt ist, so soll eine Error Message erscheinen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>Wenn das vollständig ausgefüllte Formular abgeschickt wird, sollen keine Messages zu sehen sein</w:t>
      </w:r>
    </w:p>
    <w:p w:rsidR="001C0364" w:rsidRDefault="001C0364" w:rsidP="001C0364"/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3C1364" w:rsidP="00965E98">
      <w:pPr>
        <w:rPr>
          <w:rStyle w:val="Hyperlink"/>
        </w:rPr>
      </w:pPr>
      <w:hyperlink r:id="rId11" w:history="1">
        <w:r w:rsidR="00720FD5" w:rsidRPr="006F2844">
          <w:rPr>
            <w:rStyle w:val="Hyperlink"/>
          </w:rPr>
          <w:t>https://github.com/anderscore-gmbh/wicket-2019.03/tree/master/Aufgabe-9-CheesrWebApp</w:t>
        </w:r>
      </w:hyperlink>
    </w:p>
    <w:p w:rsidR="004A1B58" w:rsidRDefault="004A1B58" w:rsidP="00965E98"/>
    <w:p w:rsidR="001C0364" w:rsidRDefault="001C0364" w:rsidP="00E127FA">
      <w:pPr>
        <w:pStyle w:val="berschrift2"/>
      </w:pPr>
      <w:bookmarkStart w:id="3" w:name="_Toc3395931"/>
      <w:proofErr w:type="spellStart"/>
      <w:r>
        <w:t>Exceptions</w:t>
      </w:r>
      <w:proofErr w:type="spellEnd"/>
      <w:r w:rsidR="008048BB">
        <w:t xml:space="preserve"> behandeln</w:t>
      </w:r>
      <w:bookmarkEnd w:id="3"/>
    </w:p>
    <w:p w:rsidR="001C0364" w:rsidRDefault="001C0364" w:rsidP="001C0364"/>
    <w:p w:rsidR="001C0364" w:rsidRDefault="001C0364" w:rsidP="001C0364">
      <w:r>
        <w:t xml:space="preserve">Trotz umfangreicher Software-Tests besteht grundsätzlich die Möglichkeit, dass zur Laufzeit eines Programms unerwartete </w:t>
      </w:r>
      <w:proofErr w:type="spellStart"/>
      <w:r>
        <w:t>Exceptions</w:t>
      </w:r>
      <w:proofErr w:type="spellEnd"/>
      <w:r>
        <w:t xml:space="preserve"> (insbesondere </w:t>
      </w:r>
      <w:proofErr w:type="spellStart"/>
      <w:r>
        <w:t>RuntimeExceptions</w:t>
      </w:r>
      <w:proofErr w:type="spellEnd"/>
      <w:r>
        <w:t xml:space="preserve">) auftreten. </w:t>
      </w:r>
      <w:r w:rsidR="00EF5933">
        <w:br/>
      </w:r>
      <w:r w:rsidR="00D14F1A">
        <w:t>Um dem Benutzer k</w:t>
      </w:r>
      <w:r>
        <w:t xml:space="preserve">eine schwer </w:t>
      </w:r>
      <w:proofErr w:type="gramStart"/>
      <w:r>
        <w:t>zu verstehende Fehlermeldung</w:t>
      </w:r>
      <w:proofErr w:type="gramEnd"/>
      <w:r>
        <w:t xml:space="preserve"> des </w:t>
      </w:r>
      <w:proofErr w:type="spellStart"/>
      <w:r>
        <w:t>Application</w:t>
      </w:r>
      <w:proofErr w:type="spellEnd"/>
      <w:r>
        <w:t xml:space="preserve">-Servers zuzumuten, ermöglicht </w:t>
      </w:r>
      <w:proofErr w:type="spellStart"/>
      <w:r>
        <w:t>Wicket</w:t>
      </w:r>
      <w:proofErr w:type="spellEnd"/>
      <w:r>
        <w:t xml:space="preserve"> die Definition eigener Error Pages. </w:t>
      </w:r>
    </w:p>
    <w:p w:rsidR="001C0364" w:rsidRDefault="001C0364" w:rsidP="001C0364">
      <w:pPr>
        <w:pStyle w:val="berschrift3"/>
        <w:ind w:left="709" w:hanging="709"/>
      </w:pPr>
      <w:r>
        <w:t>Aufgabenstellung</w:t>
      </w:r>
    </w:p>
    <w:p w:rsidR="001C0364" w:rsidRDefault="001C0364" w:rsidP="001C0364"/>
    <w:p w:rsidR="001C0364" w:rsidRDefault="001C0364" w:rsidP="001C0364">
      <w:pPr>
        <w:pStyle w:val="Listenabsatz"/>
        <w:numPr>
          <w:ilvl w:val="0"/>
          <w:numId w:val="7"/>
        </w:numPr>
      </w:pPr>
      <w:r>
        <w:t xml:space="preserve">Legen Sie die Page </w:t>
      </w:r>
      <w:proofErr w:type="spellStart"/>
      <w:r>
        <w:t>ErrorPage</w:t>
      </w:r>
      <w:proofErr w:type="spellEnd"/>
      <w:r>
        <w:t xml:space="preserve"> (HTML + Java) an, </w:t>
      </w:r>
      <w:r w:rsidR="00D14F1A">
        <w:t>die</w:t>
      </w:r>
      <w:r>
        <w:t xml:space="preserve"> eine kurze, über ein Label angezeigte Fehlermeldung enthält („z.B. Interner Fehler aufgetreten. Bitte kontaktieren Sie den Support“)</w:t>
      </w:r>
    </w:p>
    <w:p w:rsidR="001C0364" w:rsidRDefault="001C0364" w:rsidP="001C0364">
      <w:pPr>
        <w:pStyle w:val="Listenabsatz"/>
        <w:numPr>
          <w:ilvl w:val="1"/>
          <w:numId w:val="7"/>
        </w:numPr>
      </w:pPr>
      <w:r>
        <w:t xml:space="preserve">Erweitern Sie die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D14F1A">
        <w:rPr>
          <w:rFonts w:ascii="Courier New" w:hAnsi="Courier New" w:cs="Courier New"/>
        </w:rPr>
        <w:t>WicketApplication</w:t>
      </w:r>
      <w:proofErr w:type="spellEnd"/>
    </w:p>
    <w:p w:rsidR="001C0364" w:rsidRDefault="001C0364" w:rsidP="001C0364">
      <w:pPr>
        <w:pStyle w:val="Listenabsatz"/>
        <w:numPr>
          <w:ilvl w:val="2"/>
          <w:numId w:val="7"/>
        </w:numPr>
      </w:pPr>
      <w:r>
        <w:t xml:space="preserve">Anzeigen einer </w:t>
      </w:r>
      <w:proofErr w:type="spellStart"/>
      <w:r>
        <w:t>ErrorPage</w:t>
      </w:r>
      <w:proofErr w:type="spellEnd"/>
      <w:r>
        <w:t xml:space="preserve"> beim Auftreten einer </w:t>
      </w:r>
      <w:proofErr w:type="spellStart"/>
      <w:r>
        <w:t>Exception</w:t>
      </w:r>
      <w:proofErr w:type="spellEnd"/>
    </w:p>
    <w:p w:rsidR="0011722F" w:rsidRDefault="001C0364" w:rsidP="0011722F">
      <w:pPr>
        <w:pStyle w:val="Listenabsatz"/>
        <w:ind w:left="2160"/>
      </w:pPr>
      <w:r>
        <w:t xml:space="preserve">Festlegung der zuvor erstellten Page als </w:t>
      </w:r>
      <w:proofErr w:type="spellStart"/>
      <w:r>
        <w:t>ErrorPage</w:t>
      </w:r>
      <w:proofErr w:type="spellEnd"/>
    </w:p>
    <w:p w:rsidR="001C0364" w:rsidRDefault="001C0364" w:rsidP="0011722F">
      <w:pPr>
        <w:pStyle w:val="berschrift3"/>
        <w:ind w:left="709" w:hanging="709"/>
      </w:pPr>
      <w:r>
        <w:t>Hinweise</w:t>
      </w:r>
    </w:p>
    <w:p w:rsidR="001C0364" w:rsidRPr="009B56F7" w:rsidRDefault="001C0364" w:rsidP="001C0364"/>
    <w:p w:rsidR="00EF5933" w:rsidRPr="00EF5933" w:rsidRDefault="00EF5933" w:rsidP="00EF5933">
      <w:r w:rsidRPr="00EF5933">
        <w:t xml:space="preserve">Die Anzeige von </w:t>
      </w:r>
      <w:proofErr w:type="spellStart"/>
      <w:r w:rsidRPr="00EF5933">
        <w:t>Exceptions</w:t>
      </w:r>
      <w:proofErr w:type="spellEnd"/>
      <w:r w:rsidRPr="00EF5933">
        <w:t xml:space="preserve"> wird in der Klasse </w:t>
      </w:r>
      <w:proofErr w:type="spellStart"/>
      <w:r w:rsidRPr="00EF5933">
        <w:t>Wicket-Application</w:t>
      </w:r>
      <w:proofErr w:type="spellEnd"/>
      <w:r w:rsidRPr="00EF5933">
        <w:t xml:space="preserve"> konfiguriert. </w:t>
      </w:r>
      <w:r>
        <w:t xml:space="preserve">Folgende Methoden können aus der </w:t>
      </w:r>
      <w:proofErr w:type="spellStart"/>
      <w:r>
        <w:t>init</w:t>
      </w:r>
      <w:proofErr w:type="spellEnd"/>
      <w:r>
        <w:t>-Methode heraus aufgerufen werden:</w:t>
      </w:r>
    </w:p>
    <w:p w:rsidR="001C0364" w:rsidRPr="00D14F1A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D14F1A">
        <w:rPr>
          <w:rFonts w:ascii="Courier New" w:hAnsi="Courier New" w:cs="Courier New"/>
          <w:lang w:val="en-US"/>
        </w:rPr>
        <w:t>getExceptionSettings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proofErr w:type="gramEnd"/>
      <w:r w:rsidRPr="00D14F1A">
        <w:rPr>
          <w:rFonts w:ascii="Courier New" w:hAnsi="Courier New" w:cs="Courier New"/>
          <w:lang w:val="en-US"/>
        </w:rPr>
        <w:t>).</w:t>
      </w:r>
      <w:proofErr w:type="spellStart"/>
      <w:r w:rsidRPr="00D14F1A">
        <w:rPr>
          <w:rFonts w:ascii="Courier New" w:hAnsi="Courier New" w:cs="Courier New"/>
          <w:lang w:val="en-US"/>
        </w:rPr>
        <w:t>setUnexpectedExceptionDisplay</w:t>
      </w:r>
      <w:proofErr w:type="spellEnd"/>
      <w:r w:rsidRPr="00D14F1A">
        <w:rPr>
          <w:rFonts w:ascii="Courier New" w:hAnsi="Courier New" w:cs="Courier New"/>
          <w:lang w:val="en-US"/>
        </w:rPr>
        <w:t>(</w:t>
      </w:r>
      <w:r w:rsidR="00D14F1A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D14F1A">
        <w:rPr>
          <w:rFonts w:ascii="Courier New" w:hAnsi="Courier New" w:cs="Courier New"/>
          <w:lang w:val="en-US"/>
        </w:rPr>
        <w:t>ExceptionSettings.SHOW_INTERNAL_ERROR_PAGE</w:t>
      </w:r>
      <w:proofErr w:type="spellEnd"/>
      <w:r w:rsidRPr="00D14F1A">
        <w:rPr>
          <w:rFonts w:ascii="Courier New" w:hAnsi="Courier New" w:cs="Courier New"/>
          <w:lang w:val="en-US"/>
        </w:rPr>
        <w:t>);</w:t>
      </w:r>
    </w:p>
    <w:p w:rsidR="001C0364" w:rsidRDefault="001C0364" w:rsidP="001C0364">
      <w:pPr>
        <w:pStyle w:val="Listenabsatz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D14F1A">
        <w:rPr>
          <w:rFonts w:ascii="Courier New" w:hAnsi="Courier New" w:cs="Courier New"/>
        </w:rPr>
        <w:t>getApplicationSettings</w:t>
      </w:r>
      <w:proofErr w:type="spellEnd"/>
      <w:r w:rsidRPr="00D14F1A">
        <w:rPr>
          <w:rFonts w:ascii="Courier New" w:hAnsi="Courier New" w:cs="Courier New"/>
        </w:rPr>
        <w:t>(</w:t>
      </w:r>
      <w:proofErr w:type="gramStart"/>
      <w:r w:rsidRPr="00D14F1A">
        <w:rPr>
          <w:rFonts w:ascii="Courier New" w:hAnsi="Courier New" w:cs="Courier New"/>
        </w:rPr>
        <w:t>).</w:t>
      </w:r>
      <w:proofErr w:type="spellStart"/>
      <w:r w:rsidRPr="00D14F1A">
        <w:rPr>
          <w:rFonts w:ascii="Courier New" w:hAnsi="Courier New" w:cs="Courier New"/>
        </w:rPr>
        <w:t>setInternalErrorPage</w:t>
      </w:r>
      <w:proofErr w:type="spellEnd"/>
      <w:proofErr w:type="gramEnd"/>
      <w:r w:rsidRPr="00D14F1A">
        <w:rPr>
          <w:rFonts w:ascii="Courier New" w:hAnsi="Courier New" w:cs="Courier New"/>
        </w:rPr>
        <w:t>(</w:t>
      </w:r>
      <w:proofErr w:type="spellStart"/>
      <w:r w:rsidRPr="00D14F1A">
        <w:rPr>
          <w:rFonts w:ascii="Courier New" w:hAnsi="Courier New" w:cs="Courier New"/>
        </w:rPr>
        <w:t>ErrorPage.class</w:t>
      </w:r>
      <w:proofErr w:type="spellEnd"/>
      <w:r w:rsidRPr="00D14F1A">
        <w:rPr>
          <w:rFonts w:ascii="Courier New" w:hAnsi="Courier New" w:cs="Courier New"/>
        </w:rPr>
        <w:t>)</w:t>
      </w:r>
    </w:p>
    <w:p w:rsidR="0011722F" w:rsidRPr="0011722F" w:rsidRDefault="0011722F" w:rsidP="0011722F">
      <w:pPr>
        <w:rPr>
          <w:rFonts w:ascii="Courier New" w:hAnsi="Courier New" w:cs="Courier New"/>
        </w:rPr>
      </w:pPr>
    </w:p>
    <w:p w:rsidR="001C0364" w:rsidRDefault="001C0364" w:rsidP="001C0364">
      <w:pPr>
        <w:pStyle w:val="berschrift3"/>
        <w:ind w:left="709" w:hanging="709"/>
      </w:pPr>
      <w:r>
        <w:t>Beispiellösung</w:t>
      </w:r>
    </w:p>
    <w:p w:rsidR="001C0364" w:rsidRDefault="001C0364" w:rsidP="001C0364"/>
    <w:p w:rsidR="00631C8A" w:rsidRDefault="003C1364" w:rsidP="0011722F">
      <w:hyperlink r:id="rId12" w:history="1">
        <w:r w:rsidR="00720FD5" w:rsidRPr="006F2844">
          <w:rPr>
            <w:rStyle w:val="Hyperlink"/>
          </w:rPr>
          <w:t>https://github.com/anderscore-gmbh/wicket-2019.03/tree/master/Aufgabe-10-CheesrWebApp</w:t>
        </w:r>
      </w:hyperlink>
      <w:bookmarkStart w:id="4" w:name="_Ref482354499"/>
    </w:p>
    <w:p w:rsidR="009E2D6C" w:rsidRDefault="009E2D6C" w:rsidP="00D14F1A">
      <w:pPr>
        <w:pStyle w:val="berschrift2"/>
      </w:pPr>
      <w:bookmarkStart w:id="5" w:name="_Toc3395932"/>
      <w:proofErr w:type="spellStart"/>
      <w:r>
        <w:lastRenderedPageBreak/>
        <w:t>Bookmark</w:t>
      </w:r>
      <w:r w:rsidR="00D57233">
        <w:t>able</w:t>
      </w:r>
      <w:proofErr w:type="spellEnd"/>
      <w:r w:rsidR="00D57233">
        <w:t xml:space="preserve"> URLs und Seiten definieren</w:t>
      </w:r>
      <w:bookmarkEnd w:id="4"/>
      <w:bookmarkEnd w:id="5"/>
    </w:p>
    <w:p w:rsidR="009E2D6C" w:rsidRDefault="009E2D6C" w:rsidP="009E2D6C"/>
    <w:p w:rsidR="009E2D6C" w:rsidRPr="00510157" w:rsidRDefault="009E2D6C" w:rsidP="009E2D6C">
      <w:r>
        <w:t xml:space="preserve">Einzelne Benutzer wünschen sich eine Detailansicht für die angebotenen Käsesorten und möchten diese auch in Ihrem Browser als Bookmark speichern können. Hierzu konstruieren wir eine Page, </w:t>
      </w:r>
      <w:r w:rsidR="00095E50">
        <w:t>die</w:t>
      </w:r>
      <w:r>
        <w:t xml:space="preserve"> unter einer festen URL erreichbar ist. Der Name der Käsesorte, </w:t>
      </w:r>
      <w:r w:rsidR="00095E50">
        <w:t xml:space="preserve">der </w:t>
      </w:r>
      <w:r>
        <w:t xml:space="preserve">in der Detailansicht zu sehen </w:t>
      </w:r>
      <w:r w:rsidR="00095E50">
        <w:t>ist</w:t>
      </w:r>
      <w:r>
        <w:t>, wird durch einen dynamischen Pfadparameter spezifiziert.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Aufgabenstellung</w:t>
      </w:r>
    </w:p>
    <w:p w:rsidR="009E2D6C" w:rsidRDefault="009E2D6C" w:rsidP="009E2D6C"/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Legen Sie ein </w:t>
      </w:r>
      <w:proofErr w:type="spellStart"/>
      <w:r w:rsidRPr="00095E50">
        <w:rPr>
          <w:rFonts w:ascii="Courier New" w:hAnsi="Courier New" w:cs="Courier New"/>
        </w:rPr>
        <w:t>DetailPanel</w:t>
      </w:r>
      <w:proofErr w:type="spellEnd"/>
      <w:r>
        <w:t xml:space="preserve"> an, welches die drei Attribute Name, Beschreibung und Preis eines Käses mit Labels anzeigen kann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Legen Sie die Page Details (HTML + Java) an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Der Konstruktor der Page </w:t>
      </w:r>
      <w:r w:rsidR="00095E50">
        <w:t>hat ein Argument</w:t>
      </w:r>
      <w:r>
        <w:t xml:space="preserve"> </w:t>
      </w:r>
      <w:proofErr w:type="spellStart"/>
      <w:r w:rsidRPr="00095E50">
        <w:rPr>
          <w:rFonts w:ascii="Courier New" w:hAnsi="Courier New" w:cs="Courier New"/>
        </w:rPr>
        <w:t>PageParameters</w:t>
      </w:r>
      <w:proofErr w:type="spellEnd"/>
      <w:r>
        <w:t xml:space="preserve"> und bezieht den Namen der angefragten Käsesorte aus dem </w:t>
      </w:r>
      <w:r w:rsidR="00095E50">
        <w:t xml:space="preserve">Parameter </w:t>
      </w:r>
      <w:r w:rsidR="00095E50" w:rsidRPr="00095E50">
        <w:rPr>
          <w:rFonts w:ascii="Courier New" w:hAnsi="Courier New" w:cs="Courier New"/>
        </w:rPr>
        <w:t>"</w:t>
      </w:r>
      <w:proofErr w:type="spellStart"/>
      <w:r w:rsidR="00095E50" w:rsidRPr="00095E50">
        <w:rPr>
          <w:rFonts w:ascii="Courier New" w:hAnsi="Courier New" w:cs="Courier New"/>
        </w:rPr>
        <w:t>name</w:t>
      </w:r>
      <w:proofErr w:type="spellEnd"/>
      <w:r w:rsidR="00095E50" w:rsidRPr="00095E50">
        <w:rPr>
          <w:rFonts w:ascii="Courier New" w:hAnsi="Courier New" w:cs="Courier New"/>
        </w:rPr>
        <w:t>"</w:t>
      </w:r>
      <w:r w:rsidR="00095E50" w:rsidRPr="00095E50">
        <w:rPr>
          <w:rFonts w:cs="Arial"/>
        </w:rPr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 xml:space="preserve">Falls der übermittelte </w:t>
      </w:r>
      <w:proofErr w:type="spellStart"/>
      <w:r>
        <w:t>Käsename</w:t>
      </w:r>
      <w:proofErr w:type="spellEnd"/>
      <w:r>
        <w:t xml:space="preserve"> im Pfad zu einer angebotenen Käsesorte aus dem </w:t>
      </w:r>
      <w:proofErr w:type="gramStart"/>
      <w:r>
        <w:t>Backend  passt</w:t>
      </w:r>
      <w:proofErr w:type="gramEnd"/>
      <w:r>
        <w:t xml:space="preserve">, so soll das </w:t>
      </w:r>
      <w:proofErr w:type="spellStart"/>
      <w:r>
        <w:t>DetailPanel</w:t>
      </w:r>
      <w:proofErr w:type="spellEnd"/>
      <w:r>
        <w:t xml:space="preserve"> angezeigt werden</w:t>
      </w:r>
      <w:r w:rsidR="00095E50">
        <w:t>.</w:t>
      </w:r>
    </w:p>
    <w:p w:rsidR="009E2D6C" w:rsidRDefault="009E2D6C" w:rsidP="009E2D6C">
      <w:pPr>
        <w:pStyle w:val="Listenabsatz"/>
        <w:numPr>
          <w:ilvl w:val="0"/>
          <w:numId w:val="7"/>
        </w:numPr>
      </w:pPr>
      <w:r>
        <w:t>Falls hingegen kein passender Käse gefunden wurde, so soll lediglich ein entsprechender Hinweis zu sehen sein</w:t>
      </w:r>
      <w:r w:rsidR="00095E50">
        <w:t>.</w:t>
      </w:r>
    </w:p>
    <w:p w:rsidR="00F97065" w:rsidRDefault="009E2D6C" w:rsidP="00B5248D">
      <w:pPr>
        <w:pStyle w:val="Listenabsatz"/>
        <w:numPr>
          <w:ilvl w:val="0"/>
          <w:numId w:val="7"/>
        </w:numPr>
      </w:pPr>
      <w:r>
        <w:t>Mounten Sie die Details</w:t>
      </w:r>
      <w:r w:rsidR="00095E50">
        <w:t>-Page</w:t>
      </w:r>
      <w:r>
        <w:t xml:space="preserve"> in der </w:t>
      </w:r>
      <w:proofErr w:type="spellStart"/>
      <w:r>
        <w:t>init</w:t>
      </w:r>
      <w:proofErr w:type="spellEnd"/>
      <w:r>
        <w:t xml:space="preserve">-Methode der Klasse </w:t>
      </w:r>
      <w:proofErr w:type="spellStart"/>
      <w:r w:rsidRPr="00095E50">
        <w:rPr>
          <w:rFonts w:ascii="Courier New" w:hAnsi="Courier New" w:cs="Courier New"/>
        </w:rPr>
        <w:t>WicketApplic</w:t>
      </w:r>
      <w:r w:rsidR="00095E50">
        <w:rPr>
          <w:rFonts w:ascii="Courier New" w:hAnsi="Courier New" w:cs="Courier New"/>
        </w:rPr>
        <w:t>a</w:t>
      </w:r>
      <w:r w:rsidRPr="00095E50">
        <w:rPr>
          <w:rFonts w:ascii="Courier New" w:hAnsi="Courier New" w:cs="Courier New"/>
        </w:rPr>
        <w:t>tion</w:t>
      </w:r>
      <w:proofErr w:type="spellEnd"/>
      <w:r>
        <w:t xml:space="preserve"> unter folgender URL: </w:t>
      </w:r>
      <w:r w:rsidRPr="00095E50">
        <w:rPr>
          <w:rFonts w:ascii="Courier New" w:hAnsi="Courier New" w:cs="Courier New"/>
        </w:rPr>
        <w:t>/</w:t>
      </w:r>
      <w:proofErr w:type="spellStart"/>
      <w:r w:rsidRPr="00095E50">
        <w:rPr>
          <w:rFonts w:ascii="Courier New" w:hAnsi="Courier New" w:cs="Courier New"/>
        </w:rPr>
        <w:t>cheese</w:t>
      </w:r>
      <w:proofErr w:type="spellEnd"/>
      <w:r w:rsidRPr="00095E50">
        <w:rPr>
          <w:rFonts w:ascii="Courier New" w:hAnsi="Courier New" w:cs="Courier New"/>
        </w:rPr>
        <w:t>/${</w:t>
      </w:r>
      <w:proofErr w:type="spellStart"/>
      <w:r w:rsidRPr="00095E50">
        <w:rPr>
          <w:rFonts w:ascii="Courier New" w:hAnsi="Courier New" w:cs="Courier New"/>
        </w:rPr>
        <w:t>name</w:t>
      </w:r>
      <w:proofErr w:type="spellEnd"/>
      <w:r w:rsidRPr="00095E50">
        <w:rPr>
          <w:rFonts w:ascii="Courier New" w:hAnsi="Courier New" w:cs="Courier New"/>
        </w:rPr>
        <w:t>}</w:t>
      </w:r>
      <w:r w:rsidR="00095E50">
        <w:t>.</w:t>
      </w:r>
    </w:p>
    <w:p w:rsidR="009E2D6C" w:rsidRDefault="009E2D6C" w:rsidP="009E2D6C"/>
    <w:p w:rsidR="009E2D6C" w:rsidRDefault="009E2D6C" w:rsidP="009E2D6C">
      <w:pPr>
        <w:pStyle w:val="berschrift3"/>
        <w:ind w:left="709" w:hanging="709"/>
      </w:pPr>
      <w:r>
        <w:t>Hinweise</w:t>
      </w:r>
    </w:p>
    <w:p w:rsidR="009E2D6C" w:rsidRPr="009B56F7" w:rsidRDefault="009E2D6C" w:rsidP="009E2D6C"/>
    <w:p w:rsidR="009E2D6C" w:rsidRDefault="009E2D6C" w:rsidP="009E2D6C">
      <w:pPr>
        <w:pStyle w:val="Listenabsatz"/>
        <w:numPr>
          <w:ilvl w:val="0"/>
          <w:numId w:val="9"/>
        </w:numPr>
      </w:pPr>
      <w:r>
        <w:t xml:space="preserve">Sie können alle verfügbaren Käsesorten von dem </w:t>
      </w:r>
      <w:proofErr w:type="spellStart"/>
      <w:r>
        <w:t>BOService</w:t>
      </w:r>
      <w:proofErr w:type="spellEnd"/>
      <w:r>
        <w:t xml:space="preserve"> beziehen und deren Namen mit dem übermittelten vergleichen</w:t>
      </w:r>
      <w:r w:rsidR="00242DCC">
        <w:t>.</w:t>
      </w:r>
      <w:r w:rsidR="00242DCC">
        <w:br/>
      </w:r>
      <w:r>
        <w:t xml:space="preserve">In der Praxis würden </w:t>
      </w:r>
      <w:r w:rsidR="00B5248D">
        <w:t>Sie</w:t>
      </w:r>
      <w:r>
        <w:t xml:space="preserve"> nicht die vollständige Liste aus dem Backend laden, sondern auf gesonderte finder-Methoden zurückgreifen</w:t>
      </w:r>
    </w:p>
    <w:p w:rsidR="00AD1BF0" w:rsidRDefault="00AD1BF0" w:rsidP="00AD1BF0">
      <w:pPr>
        <w:pStyle w:val="Listenabsatz"/>
        <w:numPr>
          <w:ilvl w:val="0"/>
          <w:numId w:val="9"/>
        </w:numPr>
      </w:pPr>
      <w:r>
        <w:t>Verschlüsselungsmöglichkeiten</w:t>
      </w:r>
      <w:r w:rsidR="00242DCC">
        <w:t xml:space="preserve"> und Mount-Optionen</w:t>
      </w:r>
      <w:r>
        <w:t xml:space="preserve"> für URLs und </w:t>
      </w:r>
      <w:proofErr w:type="spellStart"/>
      <w:r>
        <w:t>Ressources</w:t>
      </w:r>
      <w:proofErr w:type="spellEnd"/>
      <w:r>
        <w:t xml:space="preserve"> werden im </w:t>
      </w:r>
      <w:proofErr w:type="spellStart"/>
      <w:r>
        <w:t>Wicket</w:t>
      </w:r>
      <w:proofErr w:type="spellEnd"/>
      <w:r>
        <w:t xml:space="preserve"> User Guide erklärt (</w:t>
      </w:r>
      <w:r w:rsidRPr="00AD1BF0">
        <w:t xml:space="preserve">22.4 URLs </w:t>
      </w:r>
      <w:proofErr w:type="spellStart"/>
      <w:r w:rsidRPr="00AD1BF0">
        <w:t>encryption</w:t>
      </w:r>
      <w:proofErr w:type="spellEnd"/>
      <w:r w:rsidRPr="00AD1BF0">
        <w:t xml:space="preserve"> in </w:t>
      </w:r>
      <w:proofErr w:type="spellStart"/>
      <w:r w:rsidRPr="00AD1BF0">
        <w:t>detail</w:t>
      </w:r>
      <w:proofErr w:type="spellEnd"/>
      <w:r>
        <w:t xml:space="preserve">). </w:t>
      </w:r>
      <w:r>
        <w:br/>
        <w:t xml:space="preserve">Optional: Verschlüsseln </w:t>
      </w:r>
      <w:r w:rsidR="00B5248D">
        <w:t>Sie</w:t>
      </w:r>
      <w:r>
        <w:t xml:space="preserve"> ihre URLs mit ei</w:t>
      </w:r>
      <w:r w:rsidR="00D61E58">
        <w:t xml:space="preserve">ner einfachen md5-des-Strategie – die Konfiguration erfolgt erneut in der </w:t>
      </w:r>
      <w:proofErr w:type="spellStart"/>
      <w:r w:rsidR="00D61E58">
        <w:t>Wicket</w:t>
      </w:r>
      <w:proofErr w:type="spellEnd"/>
      <w:r w:rsidR="00D61E58">
        <w:t>-</w:t>
      </w:r>
      <w:proofErr w:type="spellStart"/>
      <w:r w:rsidR="00D61E58">
        <w:t>Application</w:t>
      </w:r>
      <w:proofErr w:type="spellEnd"/>
      <w:r w:rsidR="00D61E58">
        <w:t xml:space="preserve">-Klasse. Verifizieren </w:t>
      </w:r>
      <w:r w:rsidR="00B5248D">
        <w:t>Sie</w:t>
      </w:r>
      <w:r w:rsidR="00D61E58">
        <w:t>, dass die URLs obfuskiert sind.</w:t>
      </w:r>
      <w:r w:rsidR="00E22A36">
        <w:br/>
      </w:r>
      <w:r w:rsidR="00CA3556">
        <w:t xml:space="preserve">Argumentieren </w:t>
      </w:r>
      <w:r w:rsidR="00B5248D">
        <w:t>Sie</w:t>
      </w:r>
      <w:r w:rsidR="00CA3556">
        <w:t>: Welchen tatsächlichen Sicherheitsgewinn bietet die Verschlüsselung von URLs?</w:t>
      </w:r>
    </w:p>
    <w:p w:rsidR="006A0589" w:rsidRDefault="00AD1BF0" w:rsidP="006A0589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5BD5E06F" wp14:editId="370FE049">
            <wp:extent cx="4433853" cy="770744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398" cy="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D6C" w:rsidRDefault="009E2D6C" w:rsidP="006A0589">
      <w:pPr>
        <w:pStyle w:val="berschrift3"/>
        <w:ind w:left="709" w:hanging="709"/>
      </w:pPr>
      <w:r>
        <w:t>Beispiellösung</w:t>
      </w:r>
    </w:p>
    <w:p w:rsidR="0011722F" w:rsidRDefault="003C1364" w:rsidP="0011722F">
      <w:pPr>
        <w:rPr>
          <w:rStyle w:val="Hyperlink"/>
        </w:rPr>
      </w:pPr>
      <w:hyperlink r:id="rId14" w:history="1">
        <w:r w:rsidR="00720FD5" w:rsidRPr="006F2844">
          <w:rPr>
            <w:rStyle w:val="Hyperlink"/>
          </w:rPr>
          <w:t>https://github.com/anderscore-gmbh/wicket-2019.03/tree/master/Aufgabe-11-CheesrWebApp</w:t>
        </w:r>
      </w:hyperlink>
    </w:p>
    <w:p w:rsidR="0011722F" w:rsidRDefault="0011722F" w:rsidP="0011722F">
      <w:pPr>
        <w:rPr>
          <w:rStyle w:val="Hyperlink"/>
        </w:rPr>
      </w:pPr>
    </w:p>
    <w:p w:rsidR="000F430F" w:rsidRDefault="00922B40" w:rsidP="0011722F">
      <w:pPr>
        <w:pStyle w:val="berschrift2"/>
      </w:pPr>
      <w:bookmarkStart w:id="6" w:name="_Toc3395933"/>
      <w:proofErr w:type="spellStart"/>
      <w:r>
        <w:t>D</w:t>
      </w:r>
      <w:r w:rsidR="000F430F">
        <w:t>eployment</w:t>
      </w:r>
      <w:proofErr w:type="spellEnd"/>
      <w:r w:rsidR="000F430F">
        <w:t xml:space="preserve"> auf </w:t>
      </w:r>
      <w:proofErr w:type="spellStart"/>
      <w:r w:rsidR="000F430F">
        <w:t>Tomcat</w:t>
      </w:r>
      <w:bookmarkEnd w:id="6"/>
      <w:proofErr w:type="spellEnd"/>
    </w:p>
    <w:p w:rsidR="000F430F" w:rsidRDefault="000F430F" w:rsidP="000F430F"/>
    <w:p w:rsidR="000F430F" w:rsidRPr="0010548D" w:rsidRDefault="000F430F" w:rsidP="000F430F">
      <w:r>
        <w:t xml:space="preserve">Für weitere Tests soll die Anwendung auf </w:t>
      </w:r>
      <w:proofErr w:type="spellStart"/>
      <w:r>
        <w:t>Tomcat</w:t>
      </w:r>
      <w:proofErr w:type="spellEnd"/>
      <w:r w:rsidR="00143377">
        <w:t xml:space="preserve"> </w:t>
      </w:r>
      <w:proofErr w:type="spellStart"/>
      <w:r>
        <w:t>deployed</w:t>
      </w:r>
      <w:proofErr w:type="spellEnd"/>
      <w:r>
        <w:t xml:space="preserve"> werden.</w:t>
      </w:r>
    </w:p>
    <w:p w:rsidR="000F430F" w:rsidRPr="0010548D" w:rsidRDefault="000F430F" w:rsidP="000F430F">
      <w:pPr>
        <w:pStyle w:val="berschrift3"/>
      </w:pPr>
      <w:r>
        <w:t>Aufgabenstellung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Installieren </w:t>
      </w:r>
      <w:r w:rsidR="00635A71">
        <w:t>S</w:t>
      </w:r>
      <w:r>
        <w:t xml:space="preserve">ie </w:t>
      </w:r>
      <w:proofErr w:type="spellStart"/>
      <w:r>
        <w:t>apache-tomcat</w:t>
      </w:r>
      <w:proofErr w:type="spellEnd"/>
      <w:r>
        <w:t xml:space="preserve"> lokal (Version 8).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Binden </w:t>
      </w:r>
      <w:r w:rsidR="00B5248D">
        <w:t>Sie</w:t>
      </w:r>
      <w:r>
        <w:t xml:space="preserve"> die Installation in </w:t>
      </w:r>
      <w:proofErr w:type="spellStart"/>
      <w:r>
        <w:t>Eclipse</w:t>
      </w:r>
      <w:proofErr w:type="spellEnd"/>
      <w:r>
        <w:t xml:space="preserve"> ein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</w:t>
      </w:r>
      <w:r w:rsidR="00D90679">
        <w:t xml:space="preserve">Sie </w:t>
      </w:r>
      <w:r>
        <w:t xml:space="preserve">die Anwendung auf dem </w:t>
      </w:r>
      <w:proofErr w:type="spellStart"/>
      <w:r>
        <w:t>Tomcat</w:t>
      </w:r>
      <w:proofErr w:type="spellEnd"/>
      <w:r>
        <w:t xml:space="preserve">-Server in </w:t>
      </w:r>
      <w:proofErr w:type="spellStart"/>
      <w:r>
        <w:t>Eclipse</w:t>
      </w:r>
      <w:proofErr w:type="spellEnd"/>
      <w:r>
        <w:t xml:space="preserve">. Verifizieren </w:t>
      </w:r>
      <w:r w:rsidR="00B5248D">
        <w:t>Sie</w:t>
      </w:r>
      <w:r>
        <w:t>, dass die Anwendung korrekt gestartet wird.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Erstellen </w:t>
      </w:r>
      <w:r w:rsidR="00B5248D">
        <w:t>Sie</w:t>
      </w:r>
      <w:r>
        <w:t xml:space="preserve"> mittels </w:t>
      </w:r>
      <w:proofErr w:type="spellStart"/>
      <w:r>
        <w:t>maven</w:t>
      </w:r>
      <w:proofErr w:type="spellEnd"/>
      <w:r>
        <w:t xml:space="preserve"> ein .war </w:t>
      </w:r>
      <w:proofErr w:type="spellStart"/>
      <w:r>
        <w:t>file</w:t>
      </w:r>
      <w:proofErr w:type="spellEnd"/>
      <w:r>
        <w:t xml:space="preserve">. </w:t>
      </w:r>
    </w:p>
    <w:p w:rsidR="000F430F" w:rsidRDefault="000F430F" w:rsidP="000F430F">
      <w:pPr>
        <w:pStyle w:val="Listenabsatz"/>
        <w:numPr>
          <w:ilvl w:val="0"/>
          <w:numId w:val="19"/>
        </w:numPr>
      </w:pPr>
      <w:r>
        <w:t xml:space="preserve">Starten Sie </w:t>
      </w:r>
      <w:proofErr w:type="spellStart"/>
      <w:r>
        <w:t>tomcat</w:t>
      </w:r>
      <w:proofErr w:type="spellEnd"/>
      <w:r>
        <w:t xml:space="preserve"> von der Konsole aus (beenden </w:t>
      </w:r>
      <w:r w:rsidR="00B5248D">
        <w:t>Sie</w:t>
      </w:r>
      <w:r>
        <w:t xml:space="preserve"> ihn vorher in </w:t>
      </w:r>
      <w:proofErr w:type="spellStart"/>
      <w:r>
        <w:t>eclipse</w:t>
      </w:r>
      <w:proofErr w:type="spellEnd"/>
      <w:r>
        <w:t>) und deploy</w:t>
      </w:r>
      <w:r w:rsidR="00B5248D">
        <w:t>e</w:t>
      </w:r>
      <w:r>
        <w:t>n</w:t>
      </w:r>
      <w:r w:rsidR="00143377">
        <w:t xml:space="preserve"> </w:t>
      </w:r>
      <w:r w:rsidR="00B5248D">
        <w:t>Sie</w:t>
      </w:r>
      <w:r>
        <w:t xml:space="preserve"> das .war-File im „</w:t>
      </w:r>
      <w:proofErr w:type="spellStart"/>
      <w:r>
        <w:t>deployment</w:t>
      </w:r>
      <w:proofErr w:type="spellEnd"/>
      <w:r>
        <w:t>“</w:t>
      </w:r>
      <w:r w:rsidR="00D90679">
        <w:t xml:space="preserve">-Bereich der </w:t>
      </w:r>
      <w:proofErr w:type="spellStart"/>
      <w:r w:rsidR="00D90679">
        <w:t>Webgui</w:t>
      </w:r>
      <w:proofErr w:type="spellEnd"/>
      <w:r w:rsidR="00D90679">
        <w:t xml:space="preserve"> oder kopieren Sie es in den </w:t>
      </w:r>
      <w:proofErr w:type="spellStart"/>
      <w:r w:rsidR="00D90679">
        <w:t>webapps</w:t>
      </w:r>
      <w:proofErr w:type="spellEnd"/>
      <w:r w:rsidR="00D90679">
        <w:t>-Ordner auf der Festplatte.</w:t>
      </w:r>
    </w:p>
    <w:p w:rsidR="000F430F" w:rsidRDefault="000F430F" w:rsidP="000F430F">
      <w:pPr>
        <w:pStyle w:val="berschrift3"/>
      </w:pPr>
      <w:r>
        <w:lastRenderedPageBreak/>
        <w:t>Hinweise</w:t>
      </w:r>
    </w:p>
    <w:p w:rsidR="000F430F" w:rsidRDefault="000F430F" w:rsidP="000F430F">
      <w:pPr>
        <w:pStyle w:val="Listenabsatz"/>
        <w:numPr>
          <w:ilvl w:val="0"/>
          <w:numId w:val="20"/>
        </w:numPr>
      </w:pPr>
      <w:r>
        <w:t xml:space="preserve">Alle Server sollten in </w:t>
      </w:r>
      <w:proofErr w:type="spellStart"/>
      <w:r>
        <w:t>eclipse</w:t>
      </w:r>
      <w:proofErr w:type="spellEnd"/>
      <w:r>
        <w:t xml:space="preserve"> beendet werden, da sonst mehrere Server versuchen auf Port </w:t>
      </w:r>
      <w:r w:rsidRPr="00357F1B">
        <w:rPr>
          <w:rFonts w:ascii="Consolas" w:hAnsi="Consolas" w:cs="Consolas"/>
        </w:rPr>
        <w:t>8080/</w:t>
      </w:r>
      <w:proofErr w:type="spellStart"/>
      <w:r w:rsidRPr="00357F1B">
        <w:rPr>
          <w:rFonts w:ascii="Consolas" w:hAnsi="Consolas" w:cs="Consolas"/>
        </w:rPr>
        <w:t>tcp</w:t>
      </w:r>
      <w:proofErr w:type="spellEnd"/>
      <w:r>
        <w:t xml:space="preserve"> zu starten. </w:t>
      </w:r>
    </w:p>
    <w:p w:rsidR="000F430F" w:rsidRPr="0010548D" w:rsidRDefault="000F430F" w:rsidP="000F430F">
      <w:pPr>
        <w:pStyle w:val="Listenabsatz"/>
        <w:numPr>
          <w:ilvl w:val="0"/>
          <w:numId w:val="20"/>
        </w:numPr>
      </w:pPr>
      <w:r>
        <w:t xml:space="preserve">Die Konfiguration des </w:t>
      </w:r>
      <w:proofErr w:type="spellStart"/>
      <w:r>
        <w:t>modes</w:t>
      </w:r>
      <w:proofErr w:type="spellEnd"/>
      <w:r>
        <w:t xml:space="preserve"> wird in </w:t>
      </w:r>
      <w:proofErr w:type="spellStart"/>
      <w:r w:rsidRPr="0096477C">
        <w:rPr>
          <w:rFonts w:ascii="Consolas" w:hAnsi="Consolas" w:cs="Consolas"/>
        </w:rPr>
        <w:t>src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main</w:t>
      </w:r>
      <w:proofErr w:type="spellEnd"/>
      <w:r w:rsidRPr="0096477C">
        <w:rPr>
          <w:rFonts w:ascii="Consolas" w:hAnsi="Consolas" w:cs="Consolas"/>
        </w:rPr>
        <w:t>/</w:t>
      </w:r>
      <w:proofErr w:type="spellStart"/>
      <w:r w:rsidRPr="0096477C">
        <w:rPr>
          <w:rFonts w:ascii="Consolas" w:hAnsi="Consolas" w:cs="Consolas"/>
        </w:rPr>
        <w:t>webapp</w:t>
      </w:r>
      <w:proofErr w:type="spellEnd"/>
      <w:r w:rsidRPr="0096477C">
        <w:rPr>
          <w:rFonts w:ascii="Consolas" w:hAnsi="Consolas" w:cs="Consolas"/>
        </w:rPr>
        <w:t>/WEB-INF/web.xml</w:t>
      </w:r>
      <w:r>
        <w:t xml:space="preserve"> erläutert.</w:t>
      </w:r>
    </w:p>
    <w:p w:rsidR="005E324D" w:rsidRDefault="005E324D" w:rsidP="005E324D">
      <w:pPr>
        <w:pStyle w:val="berschrift3"/>
        <w:ind w:left="709" w:hanging="709"/>
      </w:pPr>
      <w:r>
        <w:t>Beispiellösung</w:t>
      </w:r>
    </w:p>
    <w:p w:rsidR="005022CC" w:rsidRPr="005022CC" w:rsidRDefault="005022CC" w:rsidP="005022CC"/>
    <w:p w:rsidR="005E324D" w:rsidRPr="005E324D" w:rsidRDefault="00B5248D" w:rsidP="005E324D">
      <w:pPr>
        <w:rPr>
          <w:i/>
        </w:rPr>
      </w:pPr>
      <w:r>
        <w:rPr>
          <w:i/>
        </w:rPr>
        <w:t>Prinzip</w:t>
      </w:r>
      <w:r w:rsidR="00635A71" w:rsidRPr="005E324D">
        <w:rPr>
          <w:i/>
        </w:rPr>
        <w:t>bedingt</w:t>
      </w:r>
      <w:r w:rsidR="005E324D" w:rsidRPr="005E324D">
        <w:rPr>
          <w:i/>
        </w:rPr>
        <w:t xml:space="preserve"> gibt es hier keine Beispiellösung.</w:t>
      </w:r>
      <w:r w:rsidR="005E324D">
        <w:rPr>
          <w:i/>
        </w:rPr>
        <w:t xml:space="preserve"> Die Aufgabe wird </w:t>
      </w:r>
      <w:r w:rsidR="00635A71">
        <w:rPr>
          <w:i/>
        </w:rPr>
        <w:t>bei Bedarf</w:t>
      </w:r>
      <w:r w:rsidR="005E324D">
        <w:rPr>
          <w:i/>
        </w:rPr>
        <w:t xml:space="preserve"> besprochen.</w:t>
      </w:r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5A5B42" w:rsidRDefault="00D22C83" w:rsidP="003D3A8E">
      <w:pPr>
        <w:pStyle w:val="berschrift2"/>
      </w:pPr>
      <w:bookmarkStart w:id="7" w:name="_Toc3395934"/>
      <w:r>
        <w:t xml:space="preserve">Größe des </w:t>
      </w:r>
      <w:proofErr w:type="spellStart"/>
      <w:r>
        <w:t>PageStores</w:t>
      </w:r>
      <w:proofErr w:type="spellEnd"/>
      <w:r>
        <w:t xml:space="preserve"> beschränken</w:t>
      </w:r>
      <w:bookmarkEnd w:id="7"/>
    </w:p>
    <w:p w:rsidR="00D22C83" w:rsidRDefault="00D22C83" w:rsidP="00D22C83"/>
    <w:p w:rsidR="00D22C83" w:rsidRPr="00D22C83" w:rsidRDefault="00D22C83" w:rsidP="00D22C83">
      <w:r>
        <w:t xml:space="preserve">In der </w:t>
      </w:r>
      <w:proofErr w:type="spellStart"/>
      <w:r>
        <w:t>Pre-Produc</w:t>
      </w:r>
      <w:r w:rsidR="00344221">
        <w:t>tion</w:t>
      </w:r>
      <w:proofErr w:type="spellEnd"/>
      <w:r w:rsidR="00344221">
        <w:t xml:space="preserve"> f</w:t>
      </w:r>
      <w:r w:rsidR="00B5248D">
        <w:t xml:space="preserve">ällt auf, dass der </w:t>
      </w:r>
      <w:proofErr w:type="spellStart"/>
      <w:r w:rsidR="00B5248D">
        <w:t>PageStore</w:t>
      </w:r>
      <w:proofErr w:type="spellEnd"/>
      <w:r w:rsidR="00B5248D">
        <w:t xml:space="preserve"> in</w:t>
      </w:r>
      <w:r w:rsidR="00344221">
        <w:t xml:space="preserve"> der http-Session abgelegt werden soll, damit im Cluster einfach</w:t>
      </w:r>
      <w:r w:rsidR="005F1116">
        <w:t>er</w:t>
      </w:r>
      <w:r w:rsidR="00344221">
        <w:t xml:space="preserve"> synchronisiert werden kann. Er k</w:t>
      </w:r>
      <w:r w:rsidR="00AB1EDD">
        <w:t>önnte dann aber stark anwachsen</w:t>
      </w:r>
      <w:r>
        <w:t>, da viele Versionen der Seiten gespeichert werden. Die Größe der Session ist zu reduzieren.</w:t>
      </w:r>
    </w:p>
    <w:p w:rsidR="00692A48" w:rsidRDefault="00692A48" w:rsidP="00692A48">
      <w:pPr>
        <w:pStyle w:val="berschrift3"/>
      </w:pPr>
      <w:r>
        <w:t>Aufgabenstellung</w:t>
      </w:r>
    </w:p>
    <w:p w:rsidR="005A5B42" w:rsidRDefault="00D22C83" w:rsidP="005A5B42">
      <w:pPr>
        <w:pStyle w:val="Listenabsatz"/>
        <w:numPr>
          <w:ilvl w:val="0"/>
          <w:numId w:val="7"/>
        </w:numPr>
      </w:pPr>
      <w:r>
        <w:t xml:space="preserve">Ermitteln Sie: Von welcher Seite (Index, </w:t>
      </w:r>
      <w:proofErr w:type="spellStart"/>
      <w:r>
        <w:t>Checkout</w:t>
      </w:r>
      <w:proofErr w:type="spellEnd"/>
      <w:r>
        <w:t>), wer</w:t>
      </w:r>
      <w:r w:rsidR="006D52FF">
        <w:t xml:space="preserve">den mehrere Versionen erstellt? </w:t>
      </w:r>
      <w:r w:rsidR="0053616E">
        <w:t xml:space="preserve">Hinterfragen </w:t>
      </w:r>
      <w:r w:rsidR="00B5248D">
        <w:t>Sie, wie</w:t>
      </w:r>
      <w:r w:rsidR="005F1116">
        <w:t xml:space="preserve"> </w:t>
      </w:r>
      <w:r w:rsidR="0053616E">
        <w:t>viele Versionen der Seite tatsächlich benötigt werden.</w:t>
      </w:r>
    </w:p>
    <w:p w:rsidR="005A5B42" w:rsidRDefault="00344221" w:rsidP="00344221">
      <w:pPr>
        <w:pStyle w:val="Listenabsatz"/>
        <w:numPr>
          <w:ilvl w:val="0"/>
          <w:numId w:val="7"/>
        </w:numPr>
      </w:pPr>
      <w:r>
        <w:t xml:space="preserve">Verwenden </w:t>
      </w:r>
      <w:r w:rsidR="00B5248D">
        <w:t>Sie</w:t>
      </w:r>
      <w:r>
        <w:t xml:space="preserve"> den </w:t>
      </w:r>
      <w:proofErr w:type="spellStart"/>
      <w:r w:rsidRPr="005F1116">
        <w:rPr>
          <w:rFonts w:ascii="Courier New" w:hAnsi="Courier New" w:cs="Courier New"/>
        </w:rPr>
        <w:t>HttpSessionDataStore</w:t>
      </w:r>
      <w:proofErr w:type="spellEnd"/>
      <w:r>
        <w:t xml:space="preserve"> und beschränken Sie </w:t>
      </w:r>
      <w:r w:rsidR="00922E63">
        <w:t>die</w:t>
      </w:r>
      <w:r>
        <w:t xml:space="preserve"> Anzahl der Seiten</w:t>
      </w:r>
      <w:r w:rsidR="00722682">
        <w:t>.</w:t>
      </w:r>
    </w:p>
    <w:p w:rsidR="0053616E" w:rsidRDefault="0053616E" w:rsidP="005A5B42">
      <w:pPr>
        <w:pStyle w:val="Listenabsatz"/>
        <w:numPr>
          <w:ilvl w:val="0"/>
          <w:numId w:val="7"/>
        </w:numPr>
      </w:pPr>
      <w:r>
        <w:t xml:space="preserve">Fragt der User eine Seite an, die nicht im </w:t>
      </w:r>
      <w:proofErr w:type="spellStart"/>
      <w:r>
        <w:t>PageStore</w:t>
      </w:r>
      <w:proofErr w:type="spellEnd"/>
      <w:r>
        <w:t xml:space="preserve"> enthalten ist, so erhält er eine </w:t>
      </w:r>
      <w:proofErr w:type="spellStart"/>
      <w:r>
        <w:t>PageExpired</w:t>
      </w:r>
      <w:proofErr w:type="spellEnd"/>
      <w:r>
        <w:t xml:space="preserve">-Fehlermeldung. </w:t>
      </w:r>
      <w:r w:rsidR="00584D77">
        <w:t>Definieren Sie eine eigene Fehlerseite</w:t>
      </w:r>
      <w:r>
        <w:t>, die dem Benutzer die Situation erklärt.</w:t>
      </w:r>
    </w:p>
    <w:p w:rsidR="00692A48" w:rsidRDefault="00692A48" w:rsidP="00692A48">
      <w:pPr>
        <w:pStyle w:val="berschrift3"/>
      </w:pPr>
      <w:r>
        <w:t>Hinweise</w:t>
      </w:r>
    </w:p>
    <w:p w:rsidR="00A262D4" w:rsidRDefault="006E7DFA" w:rsidP="00A262D4">
      <w:pPr>
        <w:pStyle w:val="Listenabsatz"/>
        <w:numPr>
          <w:ilvl w:val="0"/>
          <w:numId w:val="8"/>
        </w:numPr>
      </w:pPr>
      <w:r>
        <w:t xml:space="preserve">Die Verwendung und Konfiguration des </w:t>
      </w:r>
      <w:proofErr w:type="spellStart"/>
      <w:r w:rsidRPr="00D04BE4">
        <w:rPr>
          <w:rFonts w:ascii="Courier New" w:hAnsi="Courier New" w:cs="Courier New"/>
        </w:rPr>
        <w:t>HTTPSessionDataStores</w:t>
      </w:r>
      <w:proofErr w:type="spellEnd"/>
      <w:r>
        <w:t xml:space="preserve"> wird detailliert im </w:t>
      </w:r>
      <w:proofErr w:type="spellStart"/>
      <w:r>
        <w:t>Wicket</w:t>
      </w:r>
      <w:proofErr w:type="spellEnd"/>
      <w:r>
        <w:t xml:space="preserve">-Guide, Kapitel „26.1 Page </w:t>
      </w:r>
      <w:proofErr w:type="spellStart"/>
      <w:r w:rsidR="00714C51">
        <w:t>S</w:t>
      </w:r>
      <w:r>
        <w:t>toring</w:t>
      </w:r>
      <w:proofErr w:type="spellEnd"/>
      <w:r>
        <w:t xml:space="preserve">“ beschrieben. </w:t>
      </w:r>
      <w:r w:rsidR="00202CB6">
        <w:t>Leider hat die Dokumentation</w:t>
      </w:r>
      <w:r w:rsidR="00635A71">
        <w:t xml:space="preserve"> evtl.</w:t>
      </w:r>
      <w:r w:rsidR="00143377">
        <w:t xml:space="preserve"> </w:t>
      </w:r>
      <w:r w:rsidR="00202CB6">
        <w:t>hier einen Fehler</w:t>
      </w:r>
      <w:r w:rsidR="00942F9E">
        <w:t>:</w:t>
      </w:r>
      <w:r w:rsidR="00143377">
        <w:t xml:space="preserve"> </w:t>
      </w:r>
      <w:hyperlink r:id="rId15" w:history="1">
        <w:r w:rsidR="00A262D4" w:rsidRPr="00C56AB1">
          <w:rPr>
            <w:rStyle w:val="Hyperlink"/>
          </w:rPr>
          <w:t>https://issues.apache.org/jira/browse/WICKET-6202</w:t>
        </w:r>
      </w:hyperlink>
      <w:r w:rsidR="00143377">
        <w:t xml:space="preserve"> </w:t>
      </w:r>
      <w:r w:rsidR="00942F9E">
        <w:t xml:space="preserve">- </w:t>
      </w:r>
      <w:r w:rsidR="00A262D4">
        <w:t>korrigiertes Codebeispiel:</w:t>
      </w:r>
    </w:p>
    <w:p w:rsidR="00A262D4" w:rsidRDefault="00A262D4" w:rsidP="00A262D4">
      <w:pPr>
        <w:pStyle w:val="Listenabsatz"/>
      </w:pPr>
      <w:r>
        <w:br/>
      </w:r>
      <w:r>
        <w:rPr>
          <w:noProof/>
          <w:lang w:eastAsia="de-DE"/>
        </w:rPr>
        <w:drawing>
          <wp:inline distT="0" distB="0" distL="0" distR="0" wp14:anchorId="771C21D0" wp14:editId="0D4A2BD7">
            <wp:extent cx="4032570" cy="840562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265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2D4" w:rsidRDefault="00A262D4" w:rsidP="00A262D4">
      <w:pPr>
        <w:ind w:left="360"/>
      </w:pPr>
    </w:p>
    <w:p w:rsidR="00202CB6" w:rsidRDefault="00F336D5" w:rsidP="00202CB6">
      <w:pPr>
        <w:pStyle w:val="Listenabsatz"/>
        <w:numPr>
          <w:ilvl w:val="0"/>
          <w:numId w:val="8"/>
        </w:numPr>
      </w:pPr>
      <w:r>
        <w:t xml:space="preserve">Analog zur </w:t>
      </w:r>
      <w:proofErr w:type="spellStart"/>
      <w:r>
        <w:t>PageExpiredPage</w:t>
      </w:r>
      <w:proofErr w:type="spellEnd"/>
      <w:r>
        <w:t xml:space="preserve"> können auch</w:t>
      </w:r>
      <w:r w:rsidR="00266785">
        <w:t xml:space="preserve"> weitere</w:t>
      </w:r>
      <w:r>
        <w:t xml:space="preserve"> Fehlerseiten definiert werden.</w:t>
      </w:r>
    </w:p>
    <w:p w:rsidR="004541DB" w:rsidRDefault="003A6E12" w:rsidP="00202CB6">
      <w:pPr>
        <w:pStyle w:val="Listenabsatz"/>
        <w:numPr>
          <w:ilvl w:val="0"/>
          <w:numId w:val="8"/>
        </w:numPr>
      </w:pPr>
      <w:r>
        <w:t>Recherchieren und a</w:t>
      </w:r>
      <w:r w:rsidR="004541DB">
        <w:t xml:space="preserve">rgumentieren </w:t>
      </w:r>
      <w:r w:rsidR="00B5248D">
        <w:t>Sie</w:t>
      </w:r>
      <w:r w:rsidR="004541DB">
        <w:t xml:space="preserve">: 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>Welche anderen Umgebung</w:t>
      </w:r>
      <w:r w:rsidR="004C150F">
        <w:t>en</w:t>
      </w:r>
      <w:r>
        <w:t xml:space="preserve"> erfordern die Nutzung des </w:t>
      </w:r>
      <w:proofErr w:type="spellStart"/>
      <w:r>
        <w:t>HTTPSession</w:t>
      </w:r>
      <w:proofErr w:type="spellEnd"/>
      <w:r w:rsidR="004C24A1">
        <w:t xml:space="preserve"> basierten </w:t>
      </w:r>
      <w:r>
        <w:t>Stores?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Welche Cluster-Strategien vermeiden die Synchronisierung der </w:t>
      </w:r>
      <w:proofErr w:type="spellStart"/>
      <w:r>
        <w:t>HTTPSession</w:t>
      </w:r>
      <w:proofErr w:type="spellEnd"/>
      <w:r>
        <w:t>?</w:t>
      </w:r>
    </w:p>
    <w:p w:rsidR="004541DB" w:rsidRDefault="004541DB" w:rsidP="004541DB">
      <w:pPr>
        <w:pStyle w:val="Listenabsatz"/>
        <w:numPr>
          <w:ilvl w:val="1"/>
          <w:numId w:val="8"/>
        </w:numPr>
      </w:pPr>
      <w:r>
        <w:t xml:space="preserve">Was ist bei der </w:t>
      </w:r>
      <w:proofErr w:type="spellStart"/>
      <w:r>
        <w:t>Wicket</w:t>
      </w:r>
      <w:proofErr w:type="spellEnd"/>
      <w:r>
        <w:t xml:space="preserve">-Funktion </w:t>
      </w:r>
      <w:proofErr w:type="spellStart"/>
      <w:proofErr w:type="gramStart"/>
      <w:r w:rsidRPr="00D04BE4">
        <w:rPr>
          <w:rFonts w:ascii="Courier New" w:hAnsi="Courier New" w:cs="Courier New"/>
        </w:rPr>
        <w:t>page.setStatelessHint</w:t>
      </w:r>
      <w:proofErr w:type="spellEnd"/>
      <w:proofErr w:type="gramEnd"/>
      <w:r w:rsidRPr="00D04BE4">
        <w:rPr>
          <w:rFonts w:ascii="Courier New" w:hAnsi="Courier New" w:cs="Courier New"/>
        </w:rPr>
        <w:t>(</w:t>
      </w:r>
      <w:proofErr w:type="spellStart"/>
      <w:r w:rsidRPr="00D04BE4">
        <w:rPr>
          <w:rFonts w:ascii="Courier New" w:hAnsi="Courier New" w:cs="Courier New"/>
        </w:rPr>
        <w:t>boolean</w:t>
      </w:r>
      <w:proofErr w:type="spellEnd"/>
      <w:r w:rsidR="00D04BE4" w:rsidRPr="00D04BE4">
        <w:rPr>
          <w:rFonts w:ascii="Courier New" w:hAnsi="Courier New" w:cs="Courier New"/>
        </w:rPr>
        <w:t xml:space="preserve"> </w:t>
      </w:r>
      <w:proofErr w:type="spellStart"/>
      <w:r w:rsidRPr="00D04BE4">
        <w:rPr>
          <w:rFonts w:ascii="Courier New" w:hAnsi="Courier New" w:cs="Courier New"/>
        </w:rPr>
        <w:t>value</w:t>
      </w:r>
      <w:proofErr w:type="spellEnd"/>
      <w:r w:rsidRPr="00D04BE4">
        <w:rPr>
          <w:rFonts w:ascii="Courier New" w:hAnsi="Courier New" w:cs="Courier New"/>
        </w:rPr>
        <w:t>)</w:t>
      </w:r>
      <w:r>
        <w:t xml:space="preserve"> zu beachten? Was bewirkt sie?</w:t>
      </w:r>
      <w:r w:rsidR="009925FD">
        <w:t xml:space="preserve"> Welche Seiten bieten sich dafür an?</w:t>
      </w:r>
      <w:r w:rsidR="001E51AA">
        <w:br/>
        <w:t xml:space="preserve">Optional: Implementieren Sie die Details-Seite </w:t>
      </w:r>
      <w:proofErr w:type="spellStart"/>
      <w:r w:rsidR="001E51AA">
        <w:t>stateless</w:t>
      </w:r>
      <w:proofErr w:type="spellEnd"/>
      <w:r w:rsidR="00E34C97">
        <w:t xml:space="preserve"> (Vgl. Aufgabe </w:t>
      </w:r>
      <w:r w:rsidR="00E34C97">
        <w:fldChar w:fldCharType="begin"/>
      </w:r>
      <w:r w:rsidR="00E34C97">
        <w:instrText xml:space="preserve"> REF _Ref482354499 \n \h </w:instrText>
      </w:r>
      <w:r w:rsidR="00E34C97">
        <w:fldChar w:fldCharType="separate"/>
      </w:r>
      <w:r w:rsidR="00E946EF">
        <w:t>4.11</w:t>
      </w:r>
      <w:r w:rsidR="00E34C97">
        <w:fldChar w:fldCharType="end"/>
      </w:r>
      <w:r w:rsidR="00E34C97">
        <w:t>)</w:t>
      </w:r>
      <w:r w:rsidR="00AF4FFB">
        <w:t>.</w:t>
      </w:r>
    </w:p>
    <w:p w:rsidR="006A0589" w:rsidRDefault="006A0589" w:rsidP="006A0589">
      <w:pPr>
        <w:pStyle w:val="berschrift3"/>
        <w:numPr>
          <w:ilvl w:val="0"/>
          <w:numId w:val="0"/>
        </w:numPr>
      </w:pPr>
    </w:p>
    <w:p w:rsidR="00692A48" w:rsidRDefault="00692A48" w:rsidP="00692A48">
      <w:pPr>
        <w:pStyle w:val="berschrift3"/>
      </w:pPr>
      <w:r>
        <w:t>Beispiellösung</w:t>
      </w:r>
    </w:p>
    <w:p w:rsidR="00704B18" w:rsidRPr="00704B18" w:rsidRDefault="00704B18" w:rsidP="00704B18"/>
    <w:p w:rsidR="00644150" w:rsidRDefault="003C1364" w:rsidP="00692A48">
      <w:hyperlink r:id="rId17" w:history="1">
        <w:r w:rsidR="00720FD5" w:rsidRPr="006F2844">
          <w:rPr>
            <w:rStyle w:val="Hyperlink"/>
          </w:rPr>
          <w:t>https://github.com/anderscore-gmbh/wicket-2019.03/tree/master/Aufgabe-13-CheesrWebApp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Default="0011722F" w:rsidP="0011722F"/>
    <w:p w:rsidR="0011722F" w:rsidRPr="0011722F" w:rsidRDefault="0011722F" w:rsidP="0011722F"/>
    <w:p w:rsidR="00644150" w:rsidRDefault="00922B40" w:rsidP="00644150">
      <w:pPr>
        <w:pStyle w:val="berschrift2"/>
      </w:pPr>
      <w:bookmarkStart w:id="8" w:name="_Toc3395935"/>
      <w:r>
        <w:lastRenderedPageBreak/>
        <w:t>V</w:t>
      </w:r>
      <w:r w:rsidR="007E572F">
        <w:t>alidierungsfehler</w:t>
      </w:r>
      <w:r w:rsidR="00143377">
        <w:t xml:space="preserve"> </w:t>
      </w:r>
      <w:r w:rsidR="00644150">
        <w:t>anpassen</w:t>
      </w:r>
      <w:r w:rsidR="00143377">
        <w:t xml:space="preserve"> </w:t>
      </w:r>
      <w:r w:rsidR="00505879">
        <w:t>&amp;</w:t>
      </w:r>
      <w:r w:rsidR="00143377">
        <w:t xml:space="preserve"> </w:t>
      </w:r>
      <w:proofErr w:type="spellStart"/>
      <w:r w:rsidR="00505879">
        <w:t>Behaviours</w:t>
      </w:r>
      <w:bookmarkEnd w:id="8"/>
      <w:proofErr w:type="spellEnd"/>
    </w:p>
    <w:p w:rsidR="00644150" w:rsidRDefault="00644150" w:rsidP="00644150"/>
    <w:p w:rsidR="005878B2" w:rsidRDefault="00644150" w:rsidP="00644150">
      <w:r>
        <w:t xml:space="preserve">Die Formular-Validierung soll im Sinne der </w:t>
      </w:r>
      <w:r w:rsidR="00C704BE" w:rsidRPr="00C704BE">
        <w:t xml:space="preserve">Corporate </w:t>
      </w:r>
      <w:r>
        <w:t xml:space="preserve">-Identity angepasst werden. </w:t>
      </w:r>
    </w:p>
    <w:p w:rsidR="005878B2" w:rsidRDefault="005878B2" w:rsidP="00644150"/>
    <w:p w:rsidR="005878B2" w:rsidRDefault="005878B2" w:rsidP="005878B2">
      <w:pPr>
        <w:pStyle w:val="berschrift3"/>
      </w:pPr>
      <w:r>
        <w:t>Aufgabenstellung</w:t>
      </w:r>
    </w:p>
    <w:p w:rsidR="005878B2" w:rsidRDefault="005878B2" w:rsidP="005878B2"/>
    <w:p w:rsidR="005878B2" w:rsidRDefault="005878B2" w:rsidP="005878B2">
      <w:r>
        <w:t>Implementieren Sie:</w:t>
      </w:r>
    </w:p>
    <w:p w:rsidR="005878B2" w:rsidRDefault="005878B2" w:rsidP="005878B2">
      <w:pPr>
        <w:pStyle w:val="Listenabsatz"/>
        <w:numPr>
          <w:ilvl w:val="0"/>
          <w:numId w:val="22"/>
        </w:numPr>
      </w:pPr>
      <w:r>
        <w:t xml:space="preserve">Bei </w:t>
      </w:r>
      <w:r w:rsidR="00BA574C">
        <w:t>Textfeldern</w:t>
      </w:r>
      <w:r>
        <w:t xml:space="preserve"> mit Validierungsfehler ist die CSS-Klasse </w:t>
      </w:r>
      <w:proofErr w:type="spellStart"/>
      <w:r w:rsidRPr="00BC6975">
        <w:rPr>
          <w:rFonts w:ascii="Courier New" w:hAnsi="Courier New" w:cs="Courier New"/>
        </w:rPr>
        <w:t>error</w:t>
      </w:r>
      <w:proofErr w:type="spellEnd"/>
      <w:r>
        <w:t xml:space="preserve"> gesetzt</w:t>
      </w:r>
      <w:r w:rsidR="008B76D6">
        <w:t>.</w:t>
      </w:r>
    </w:p>
    <w:p w:rsidR="00BC6975" w:rsidRDefault="00BC6975" w:rsidP="005878B2">
      <w:pPr>
        <w:pStyle w:val="Listenabsatz"/>
        <w:numPr>
          <w:ilvl w:val="0"/>
          <w:numId w:val="22"/>
        </w:numPr>
      </w:pPr>
      <w:r>
        <w:t xml:space="preserve">Im CSS: Textfelder der Klasse </w:t>
      </w:r>
      <w:proofErr w:type="spellStart"/>
      <w:r w:rsidRPr="00CE5D16">
        <w:rPr>
          <w:rFonts w:ascii="Courier New" w:hAnsi="Courier New" w:cs="Courier New"/>
        </w:rPr>
        <w:t>error</w:t>
      </w:r>
      <w:proofErr w:type="spellEnd"/>
      <w:r>
        <w:t xml:space="preserve"> werden rot umrandet</w:t>
      </w:r>
      <w:r w:rsidR="004C6036">
        <w:t>: Beispiel</w:t>
      </w:r>
      <w:r w:rsidR="004C6036">
        <w:br/>
      </w:r>
      <w:r w:rsidR="004C6036" w:rsidRPr="004C6036">
        <w:rPr>
          <w:rFonts w:ascii="Courier New" w:hAnsi="Courier New" w:cs="Courier New"/>
        </w:rPr>
        <w:t>.</w:t>
      </w:r>
      <w:proofErr w:type="spellStart"/>
      <w:r w:rsidR="004C6036" w:rsidRPr="004C6036">
        <w:rPr>
          <w:rFonts w:ascii="Courier New" w:hAnsi="Courier New" w:cs="Courier New"/>
        </w:rPr>
        <w:t>error</w:t>
      </w:r>
      <w:proofErr w:type="spellEnd"/>
      <w:r w:rsidR="004C6036" w:rsidRPr="004C6036">
        <w:rPr>
          <w:rFonts w:ascii="Courier New" w:hAnsi="Courier New" w:cs="Courier New"/>
        </w:rPr>
        <w:t xml:space="preserve"> </w:t>
      </w:r>
      <w:proofErr w:type="gramStart"/>
      <w:r w:rsidR="004C6036" w:rsidRPr="004C6036">
        <w:rPr>
          <w:rFonts w:ascii="Courier New" w:hAnsi="Courier New" w:cs="Courier New"/>
        </w:rPr>
        <w:t xml:space="preserve">{ </w:t>
      </w:r>
      <w:proofErr w:type="spellStart"/>
      <w:r w:rsidR="004C6036">
        <w:rPr>
          <w:rFonts w:ascii="Courier New" w:hAnsi="Courier New" w:cs="Courier New"/>
        </w:rPr>
        <w:t>outline</w:t>
      </w:r>
      <w:proofErr w:type="spellEnd"/>
      <w:proofErr w:type="gramEnd"/>
      <w:r w:rsidR="004C6036" w:rsidRPr="004C6036">
        <w:rPr>
          <w:rFonts w:ascii="Courier New" w:hAnsi="Courier New" w:cs="Courier New"/>
        </w:rPr>
        <w:t>: 1px #F00;}</w:t>
      </w:r>
    </w:p>
    <w:p w:rsidR="007068A8" w:rsidRDefault="007068A8" w:rsidP="007068A8">
      <w:pPr>
        <w:pStyle w:val="berschrift3"/>
      </w:pPr>
      <w:r>
        <w:t>Hinweise</w:t>
      </w:r>
    </w:p>
    <w:p w:rsidR="007068A8" w:rsidRDefault="00635EBA" w:rsidP="00635EBA">
      <w:pPr>
        <w:pStyle w:val="Listenabsatz"/>
        <w:numPr>
          <w:ilvl w:val="0"/>
          <w:numId w:val="23"/>
        </w:numPr>
      </w:pPr>
      <w:r>
        <w:t xml:space="preserve">Optional: Fügen </w:t>
      </w:r>
      <w:r w:rsidR="00635A71">
        <w:t>S</w:t>
      </w:r>
      <w:r>
        <w:t xml:space="preserve">ie </w:t>
      </w:r>
      <w:proofErr w:type="spellStart"/>
      <w:r>
        <w:t>Textfields</w:t>
      </w:r>
      <w:proofErr w:type="spellEnd"/>
      <w:r>
        <w:t xml:space="preserve">, die ausgefüllt werden müssen, dass HTML-Attribut </w:t>
      </w:r>
      <w:proofErr w:type="spellStart"/>
      <w:r w:rsidRPr="00BC6975">
        <w:rPr>
          <w:rFonts w:ascii="Courier New" w:hAnsi="Courier New" w:cs="Courier New"/>
        </w:rPr>
        <w:t>required</w:t>
      </w:r>
      <w:proofErr w:type="spellEnd"/>
      <w:r>
        <w:t xml:space="preserve"> hinzu.</w:t>
      </w:r>
    </w:p>
    <w:p w:rsidR="00DD0D3C" w:rsidRPr="00DD0D3C" w:rsidRDefault="00582803" w:rsidP="00582803">
      <w:pPr>
        <w:pStyle w:val="Listenabsatz"/>
        <w:numPr>
          <w:ilvl w:val="0"/>
          <w:numId w:val="23"/>
        </w:numPr>
      </w:pPr>
      <w:r>
        <w:t xml:space="preserve">Für gemeinsames Verhalten bestimmter Komponenten verwendet </w:t>
      </w:r>
      <w:proofErr w:type="spellStart"/>
      <w:r>
        <w:t>wicket</w:t>
      </w:r>
      <w:proofErr w:type="spellEnd"/>
      <w:r w:rsidR="00635A71">
        <w:t xml:space="preserve"> sogenannte</w:t>
      </w:r>
      <w:r w:rsidR="00143377">
        <w:t xml:space="preserve"> </w:t>
      </w:r>
      <w:proofErr w:type="spellStart"/>
      <w:r>
        <w:t>behaviors</w:t>
      </w:r>
      <w:proofErr w:type="spellEnd"/>
      <w:r>
        <w:t xml:space="preserve">. Sie </w:t>
      </w:r>
      <w:r w:rsidR="00C6346F">
        <w:t xml:space="preserve">werden </w:t>
      </w:r>
      <w:r w:rsidR="00DD0D3C">
        <w:t xml:space="preserve">via </w:t>
      </w:r>
      <w:proofErr w:type="spellStart"/>
      <w:r w:rsidR="00DD0D3C" w:rsidRPr="00C704BE">
        <w:rPr>
          <w:rFonts w:ascii="Courier New" w:hAnsi="Courier New" w:cs="Courier New"/>
        </w:rPr>
        <w:t>component.add</w:t>
      </w:r>
      <w:proofErr w:type="spellEnd"/>
      <w:r w:rsidR="00DD0D3C" w:rsidRPr="00C704BE">
        <w:rPr>
          <w:rFonts w:ascii="Courier New" w:hAnsi="Courier New" w:cs="Courier New"/>
        </w:rPr>
        <w:t>(.)</w:t>
      </w:r>
      <w:r w:rsidR="00DD0D3C" w:rsidRPr="00DD0D3C">
        <w:rPr>
          <w:rFonts w:cs="Arial"/>
        </w:rPr>
        <w:t xml:space="preserve">hinzugefügt </w:t>
      </w:r>
      <w:r w:rsidR="00255983">
        <w:rPr>
          <w:rFonts w:cs="Arial"/>
        </w:rPr>
        <w:t>und</w:t>
      </w:r>
      <w:r w:rsidR="00DD0D3C">
        <w:rPr>
          <w:rFonts w:cs="Arial"/>
        </w:rPr>
        <w:t xml:space="preserve"> greifen zu verschiedenen Zeitpunkten in den Lebenszyklus der </w:t>
      </w:r>
      <w:r w:rsidR="006949D7">
        <w:rPr>
          <w:rFonts w:cs="Arial"/>
        </w:rPr>
        <w:t>Komponente</w:t>
      </w:r>
      <w:r w:rsidR="00DD0D3C">
        <w:rPr>
          <w:rFonts w:cs="Arial"/>
        </w:rPr>
        <w:t xml:space="preserve"> ein. Das folgende Beispiel beeinflusst die Konfiguration und den auszugebenden Tag.</w:t>
      </w:r>
      <w:r w:rsidR="00DD0D3C">
        <w:rPr>
          <w:rFonts w:cs="Arial"/>
        </w:rPr>
        <w:br/>
      </w:r>
    </w:p>
    <w:p w:rsidR="0005488D" w:rsidRDefault="00F862F5" w:rsidP="00DD0D3C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4466124" cy="18682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073" cy="186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803">
        <w:br/>
      </w:r>
    </w:p>
    <w:p w:rsidR="00582803" w:rsidRDefault="0005488D" w:rsidP="0005488D">
      <w:pPr>
        <w:pStyle w:val="berschrift3"/>
      </w:pPr>
      <w:r>
        <w:t>Beispiellösung</w:t>
      </w:r>
    </w:p>
    <w:p w:rsidR="0005488D" w:rsidRDefault="0005488D" w:rsidP="0005488D"/>
    <w:p w:rsidR="0011722F" w:rsidRDefault="003C1364" w:rsidP="0011722F">
      <w:pPr>
        <w:rPr>
          <w:rStyle w:val="Hyperlink"/>
        </w:rPr>
      </w:pPr>
      <w:hyperlink r:id="rId19" w:history="1">
        <w:r w:rsidR="00720FD5" w:rsidRPr="006F2844">
          <w:rPr>
            <w:rStyle w:val="Hyperlink"/>
          </w:rPr>
          <w:t>https://github.com/anderscore-gmbh/wicket-2019.03/tree/master/Aufgabe-14-CheesrWebApp</w:t>
        </w:r>
      </w:hyperlink>
    </w:p>
    <w:p w:rsidR="0011722F" w:rsidRDefault="0011722F" w:rsidP="0011722F">
      <w:pPr>
        <w:rPr>
          <w:rStyle w:val="Hyperlink"/>
        </w:rPr>
      </w:pPr>
    </w:p>
    <w:p w:rsidR="007E572F" w:rsidRDefault="007E572F" w:rsidP="0011722F">
      <w:pPr>
        <w:pStyle w:val="berschrift2"/>
      </w:pPr>
      <w:bookmarkStart w:id="9" w:name="_Toc3395936"/>
      <w:r>
        <w:t>Custom Feedback Panel:</w:t>
      </w:r>
      <w:r w:rsidR="008B5F55">
        <w:t xml:space="preserve"> Fehleranzeige beeinflussen</w:t>
      </w:r>
      <w:bookmarkEnd w:id="9"/>
    </w:p>
    <w:p w:rsidR="0005488D" w:rsidRDefault="0005488D" w:rsidP="0005488D"/>
    <w:p w:rsidR="004C6036" w:rsidRDefault="004C6036" w:rsidP="0005488D">
      <w:r>
        <w:t xml:space="preserve">Fehler bei der Validierung sollen dem Benutzer im Sinne der </w:t>
      </w:r>
      <w:r w:rsidRPr="004C6036">
        <w:t>Corporate</w:t>
      </w:r>
      <w:r>
        <w:t>-Identity angezeigt werden.</w:t>
      </w:r>
    </w:p>
    <w:p w:rsidR="004356DC" w:rsidRDefault="004C6036" w:rsidP="0005488D">
      <w:r>
        <w:t>Hierzu soll f</w:t>
      </w:r>
      <w:r w:rsidR="004356DC">
        <w:t>ür das Rendering des Feedback-Panels die folgende HTML-Struktur verwendet werden.</w:t>
      </w:r>
    </w:p>
    <w:p w:rsidR="0005488D" w:rsidRDefault="0005488D" w:rsidP="0005488D"/>
    <w:p w:rsidR="007E572F" w:rsidRDefault="007E572F" w:rsidP="0005488D">
      <w:r>
        <w:rPr>
          <w:noProof/>
          <w:lang w:eastAsia="de-DE"/>
        </w:rPr>
        <w:drawing>
          <wp:inline distT="0" distB="0" distL="0" distR="0">
            <wp:extent cx="4631206" cy="1210893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77" cy="12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72F" w:rsidRDefault="00DC456C" w:rsidP="00DC456C">
      <w:pPr>
        <w:pStyle w:val="berschrift3"/>
      </w:pPr>
      <w:r>
        <w:t>Aufgabenstellung</w:t>
      </w:r>
    </w:p>
    <w:p w:rsidR="00DC456C" w:rsidRDefault="00DC456C" w:rsidP="00DC456C"/>
    <w:p w:rsidR="008D1D91" w:rsidRDefault="00DC456C" w:rsidP="008D1D91">
      <w:pPr>
        <w:pStyle w:val="Listenabsatz"/>
        <w:numPr>
          <w:ilvl w:val="0"/>
          <w:numId w:val="24"/>
        </w:numPr>
      </w:pPr>
      <w:r w:rsidRPr="00751DD8">
        <w:t xml:space="preserve">Implementieren </w:t>
      </w:r>
      <w:r w:rsidR="00B5248D">
        <w:t>Sie</w:t>
      </w:r>
      <w:r w:rsidRPr="00751DD8">
        <w:t xml:space="preserve"> eine eigenes Feedbackpanel (</w:t>
      </w:r>
      <w:proofErr w:type="spellStart"/>
      <w:r w:rsidRPr="00751DD8">
        <w:rPr>
          <w:rFonts w:ascii="Consolas" w:hAnsi="Consolas" w:cs="Consolas"/>
        </w:rPr>
        <w:t>CooperateFeedbackPanel</w:t>
      </w:r>
      <w:proofErr w:type="spellEnd"/>
      <w:r w:rsidR="004C6036">
        <w:rPr>
          <w:rFonts w:ascii="Consolas" w:hAnsi="Consolas" w:cs="Consolas"/>
        </w:rPr>
        <w:t xml:space="preserve"> </w:t>
      </w:r>
      <w:proofErr w:type="spellStart"/>
      <w:r w:rsidRPr="00751DD8">
        <w:rPr>
          <w:rFonts w:ascii="Consolas" w:hAnsi="Consolas" w:cs="Consolas"/>
        </w:rPr>
        <w:t>extends</w:t>
      </w:r>
      <w:proofErr w:type="spellEnd"/>
      <w:r w:rsidRPr="00751DD8">
        <w:rPr>
          <w:rFonts w:ascii="Consolas" w:hAnsi="Consolas" w:cs="Consolas"/>
        </w:rPr>
        <w:t xml:space="preserve"> Feedbackpanel</w:t>
      </w:r>
      <w:r w:rsidRPr="00751DD8">
        <w:t>) mit eigenem HTML-Template</w:t>
      </w:r>
      <w:r w:rsidR="008D1D91" w:rsidRPr="00751DD8">
        <w:t>.</w:t>
      </w:r>
      <w:r w:rsidR="008D1D91" w:rsidRPr="00751DD8">
        <w:br/>
      </w:r>
      <w:r w:rsidR="008D1D91">
        <w:t xml:space="preserve">Übernehmen </w:t>
      </w:r>
      <w:r w:rsidR="00B5248D">
        <w:t>Sie</w:t>
      </w:r>
      <w:r w:rsidR="008D1D91">
        <w:t xml:space="preserve"> dazu den Inhalt der Datei </w:t>
      </w:r>
      <w:r w:rsidR="008D1D91" w:rsidRPr="006058D6">
        <w:rPr>
          <w:rFonts w:ascii="Consolas" w:hAnsi="Consolas" w:cs="Consolas"/>
        </w:rPr>
        <w:t>FeedbackPanel.html</w:t>
      </w:r>
      <w:r w:rsidR="008D1D91">
        <w:t xml:space="preserve"> aus den Framework-Sources und passen </w:t>
      </w:r>
      <w:r w:rsidR="00B5248D">
        <w:t>Sie</w:t>
      </w:r>
      <w:r w:rsidR="008D1D91">
        <w:t xml:space="preserve"> das Panel an.</w:t>
      </w:r>
    </w:p>
    <w:p w:rsidR="0011722F" w:rsidRPr="008D1D91" w:rsidRDefault="0011722F" w:rsidP="0011722F"/>
    <w:p w:rsidR="007E572F" w:rsidRDefault="009874B8" w:rsidP="009874B8">
      <w:pPr>
        <w:pStyle w:val="berschrift3"/>
      </w:pPr>
      <w:r>
        <w:lastRenderedPageBreak/>
        <w:t>Hinweise</w:t>
      </w:r>
    </w:p>
    <w:p w:rsidR="009874B8" w:rsidRDefault="009874B8" w:rsidP="009874B8">
      <w:pPr>
        <w:pStyle w:val="Listenabsatz"/>
        <w:numPr>
          <w:ilvl w:val="0"/>
          <w:numId w:val="24"/>
        </w:numPr>
      </w:pPr>
      <w:r>
        <w:t>Das Panel kann natürlich auch</w:t>
      </w:r>
      <w:r w:rsidR="00202D22">
        <w:t xml:space="preserve"> programmatisch</w:t>
      </w:r>
      <w:r>
        <w:t xml:space="preserve"> über ein </w:t>
      </w:r>
      <w:proofErr w:type="spellStart"/>
      <w:r>
        <w:t>behavior</w:t>
      </w:r>
      <w:proofErr w:type="spellEnd"/>
      <w:r>
        <w:t xml:space="preserve"> angepasst werden – da die Struktur jedoch recht komplex ist, bietet sich ein eigenes HTML-Template an.</w:t>
      </w:r>
      <w:r w:rsidR="00F00A02">
        <w:br/>
        <w:t>Eine programmatische Anpassung würde zu HTML-Code innerhalb des Java-Codes führen.</w:t>
      </w:r>
    </w:p>
    <w:p w:rsidR="008D1D91" w:rsidRDefault="008D1D91" w:rsidP="009874B8">
      <w:pPr>
        <w:pStyle w:val="Listenabsatz"/>
        <w:numPr>
          <w:ilvl w:val="0"/>
          <w:numId w:val="24"/>
        </w:numPr>
      </w:pPr>
      <w:r>
        <w:t xml:space="preserve">API und Layout des Feedback-Panels ändern sich ggf. bei künftigen </w:t>
      </w:r>
      <w:proofErr w:type="spellStart"/>
      <w:r>
        <w:t>Wicket</w:t>
      </w:r>
      <w:proofErr w:type="spellEnd"/>
      <w:r>
        <w:t xml:space="preserve">-Versionen. Um mehr Stabilität zu erreichen, können </w:t>
      </w:r>
      <w:r w:rsidR="00B5248D">
        <w:t>Sie</w:t>
      </w:r>
      <w:r>
        <w:t xml:space="preserve"> explizit eine Adapter-Schicht einführen oder ggf. weitere Teile des Frameworks-Codes (z.B. die Message-Darstellung) übernehmen.</w:t>
      </w:r>
    </w:p>
    <w:p w:rsidR="00BB2801" w:rsidRDefault="00BB2801" w:rsidP="00BB2801">
      <w:pPr>
        <w:pStyle w:val="berschrift3"/>
      </w:pPr>
      <w:r>
        <w:t>Beispiellösung</w:t>
      </w:r>
    </w:p>
    <w:p w:rsidR="00BB2801" w:rsidRPr="00BB2801" w:rsidRDefault="00BB2801" w:rsidP="00BB2801"/>
    <w:p w:rsidR="00BB2801" w:rsidRDefault="003C1364" w:rsidP="00BB2801">
      <w:hyperlink r:id="rId21" w:history="1">
        <w:r w:rsidR="00720FD5" w:rsidRPr="006F2844">
          <w:rPr>
            <w:rStyle w:val="Hyperlink"/>
          </w:rPr>
          <w:t>https://github.com/anderscore-gmbh/wicket-2019.03/tree/master/Aufgabe-15-CheesrWebApp</w:t>
        </w:r>
      </w:hyperlink>
    </w:p>
    <w:p w:rsidR="00C724B8" w:rsidRDefault="00C724B8" w:rsidP="00C724B8">
      <w:pPr>
        <w:pStyle w:val="berschrift2"/>
        <w:numPr>
          <w:ilvl w:val="0"/>
          <w:numId w:val="0"/>
        </w:numPr>
      </w:pPr>
    </w:p>
    <w:p w:rsidR="00C724B8" w:rsidRDefault="00D52CC4" w:rsidP="00D52CC4">
      <w:pPr>
        <w:pStyle w:val="berschrift2"/>
      </w:pPr>
      <w:bookmarkStart w:id="10" w:name="_Toc3395937"/>
      <w:r>
        <w:t>Login zur Bestellung</w:t>
      </w:r>
      <w:r w:rsidR="00505879">
        <w:t xml:space="preserve"> – </w:t>
      </w:r>
      <w:proofErr w:type="spellStart"/>
      <w:r w:rsidR="004A1B58">
        <w:t>W</w:t>
      </w:r>
      <w:r w:rsidR="00505879">
        <w:t>icket</w:t>
      </w:r>
      <w:proofErr w:type="spellEnd"/>
      <w:r w:rsidR="00505879">
        <w:t xml:space="preserve"> Autorisation</w:t>
      </w:r>
      <w:bookmarkEnd w:id="10"/>
    </w:p>
    <w:p w:rsidR="00D52CC4" w:rsidRDefault="00D52CC4" w:rsidP="00D52CC4"/>
    <w:p w:rsidR="00D52CC4" w:rsidRDefault="00D52CC4" w:rsidP="00D52CC4">
      <w:r>
        <w:t>Nur noch Kunden mit Kundenkonto sollen Käse bestellen dürfen.</w:t>
      </w:r>
    </w:p>
    <w:p w:rsidR="00D52CC4" w:rsidRDefault="00D52CC4" w:rsidP="00D52CC4"/>
    <w:p w:rsidR="00D52CC4" w:rsidRDefault="00D52CC4" w:rsidP="00D52CC4">
      <w:pPr>
        <w:pStyle w:val="berschrift3"/>
      </w:pPr>
      <w:r>
        <w:t>Aufgabenstellung</w:t>
      </w:r>
    </w:p>
    <w:p w:rsidR="00D52CC4" w:rsidRDefault="00D52CC4" w:rsidP="00C4287D">
      <w:pPr>
        <w:pStyle w:val="Listenabsatz"/>
        <w:numPr>
          <w:ilvl w:val="0"/>
          <w:numId w:val="27"/>
        </w:numPr>
      </w:pPr>
      <w:r>
        <w:t xml:space="preserve">Fügen </w:t>
      </w:r>
      <w:r w:rsidR="00870346">
        <w:t>S</w:t>
      </w:r>
      <w:r>
        <w:t xml:space="preserve">ie </w:t>
      </w:r>
      <w:r w:rsidR="00C4287D">
        <w:t xml:space="preserve">das Artefakt </w:t>
      </w:r>
      <w:proofErr w:type="spellStart"/>
      <w:r w:rsidR="00C4287D" w:rsidRPr="004C6036">
        <w:rPr>
          <w:rFonts w:ascii="Courier New" w:hAnsi="Courier New" w:cs="Courier New"/>
        </w:rPr>
        <w:t>wicket-auth-roles</w:t>
      </w:r>
      <w:proofErr w:type="spellEnd"/>
      <w:r w:rsidR="00C4287D">
        <w:t xml:space="preserve"> analog zu </w:t>
      </w:r>
      <w:proofErr w:type="spellStart"/>
      <w:r w:rsidR="00C4287D">
        <w:t>wicket</w:t>
      </w:r>
      <w:proofErr w:type="spellEnd"/>
      <w:r w:rsidR="00C4287D">
        <w:t xml:space="preserve"> (</w:t>
      </w:r>
      <w:proofErr w:type="spellStart"/>
      <w:r w:rsidR="00C4287D">
        <w:t>group-id</w:t>
      </w:r>
      <w:proofErr w:type="spellEnd"/>
      <w:r w:rsidR="00C4287D">
        <w:t xml:space="preserve">, </w:t>
      </w:r>
      <w:proofErr w:type="spellStart"/>
      <w:r w:rsidR="00C4287D">
        <w:t>version</w:t>
      </w:r>
      <w:proofErr w:type="spellEnd"/>
      <w:r w:rsidR="00C4287D">
        <w:t xml:space="preserve">) in die </w:t>
      </w:r>
      <w:r w:rsidR="00C4287D" w:rsidRPr="004C6036">
        <w:rPr>
          <w:rFonts w:ascii="Courier New" w:hAnsi="Courier New" w:cs="Courier New"/>
        </w:rPr>
        <w:t>pom.xml</w:t>
      </w:r>
      <w:r w:rsidR="00C4287D">
        <w:t xml:space="preserve"> ein.</w:t>
      </w:r>
    </w:p>
    <w:p w:rsidR="00D66632" w:rsidRDefault="00395B4F" w:rsidP="00D66632">
      <w:pPr>
        <w:pStyle w:val="Listenabsatz"/>
        <w:numPr>
          <w:ilvl w:val="0"/>
          <w:numId w:val="27"/>
        </w:numPr>
      </w:pPr>
      <w:r>
        <w:t xml:space="preserve">Ändern </w:t>
      </w:r>
      <w:r w:rsidR="00B5248D">
        <w:t>Sie</w:t>
      </w:r>
      <w:r>
        <w:t xml:space="preserve"> die </w:t>
      </w:r>
      <w:proofErr w:type="spellStart"/>
      <w:r w:rsidR="00D66632" w:rsidRPr="004C6036">
        <w:rPr>
          <w:rFonts w:ascii="Courier New" w:hAnsi="Courier New" w:cs="Courier New"/>
        </w:rPr>
        <w:t>CheesrSession</w:t>
      </w:r>
      <w:proofErr w:type="spellEnd"/>
      <w:r w:rsidR="00D66632">
        <w:t>:</w:t>
      </w:r>
    </w:p>
    <w:p w:rsidR="00D66632" w:rsidRDefault="00395B4F" w:rsidP="00D66632">
      <w:pPr>
        <w:pStyle w:val="Listenabsatz"/>
        <w:numPr>
          <w:ilvl w:val="1"/>
          <w:numId w:val="27"/>
        </w:numPr>
      </w:pPr>
      <w:r>
        <w:t xml:space="preserve">Sie erbt nun von </w:t>
      </w:r>
      <w:proofErr w:type="spellStart"/>
      <w:r w:rsidR="00D66632" w:rsidRPr="004C6036">
        <w:rPr>
          <w:rFonts w:ascii="Courier New" w:hAnsi="Courier New" w:cs="Courier New"/>
        </w:rPr>
        <w:t>AuthenticatedWebSession</w:t>
      </w:r>
      <w:proofErr w:type="spellEnd"/>
      <w:r w:rsidR="00D66632">
        <w:t xml:space="preserve">. </w:t>
      </w:r>
    </w:p>
    <w:p w:rsidR="00D52CC4" w:rsidRDefault="00D66632" w:rsidP="00D66632">
      <w:pPr>
        <w:pStyle w:val="Listenabsatz"/>
        <w:numPr>
          <w:ilvl w:val="1"/>
          <w:numId w:val="27"/>
        </w:numPr>
      </w:pPr>
      <w:r w:rsidRPr="00D66632">
        <w:t xml:space="preserve">Die Methode </w:t>
      </w:r>
      <w:proofErr w:type="spellStart"/>
      <w:proofErr w:type="gramStart"/>
      <w:r w:rsidRPr="004C6036">
        <w:rPr>
          <w:rFonts w:ascii="Courier New" w:hAnsi="Courier New" w:cs="Courier New"/>
        </w:rPr>
        <w:t>authenticate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String arg0, String arg1)</w:t>
      </w:r>
      <w:r w:rsidRPr="00D66632">
        <w:t xml:space="preserve"> </w:t>
      </w:r>
      <w:r w:rsidR="004C6036">
        <w:t xml:space="preserve">wird überschrieben. Sie </w:t>
      </w:r>
      <w:r w:rsidRPr="00D66632">
        <w:t xml:space="preserve">gibt </w:t>
      </w:r>
      <w:proofErr w:type="spellStart"/>
      <w:r w:rsidRPr="004C6036">
        <w:rPr>
          <w:rFonts w:ascii="Courier New" w:hAnsi="Courier New" w:cs="Courier New"/>
        </w:rPr>
        <w:t>true</w:t>
      </w:r>
      <w:proofErr w:type="spellEnd"/>
      <w:r w:rsidRPr="00D66632">
        <w:t xml:space="preserve"> zurück, soweit Benutzer und Kennwort </w:t>
      </w:r>
      <w:proofErr w:type="spellStart"/>
      <w:r w:rsidRPr="004C6036">
        <w:rPr>
          <w:rFonts w:ascii="Courier New" w:hAnsi="Courier New" w:cs="Courier New"/>
        </w:rPr>
        <w:t>gfu</w:t>
      </w:r>
      <w:proofErr w:type="spellEnd"/>
      <w:r w:rsidRPr="00D66632">
        <w:t xml:space="preserve"> sind.</w:t>
      </w:r>
    </w:p>
    <w:p w:rsidR="00BB758D" w:rsidRPr="00D66632" w:rsidRDefault="00BB758D" w:rsidP="00D66632">
      <w:pPr>
        <w:pStyle w:val="Listenabsatz"/>
        <w:numPr>
          <w:ilvl w:val="1"/>
          <w:numId w:val="27"/>
        </w:numPr>
      </w:pPr>
      <w:r>
        <w:t>Rollen müssen nicht ermittelt werden – die Methode</w:t>
      </w:r>
      <w:r w:rsidR="004C6036">
        <w:t xml:space="preserve"> </w:t>
      </w:r>
      <w:proofErr w:type="spellStart"/>
      <w:proofErr w:type="gramStart"/>
      <w:r w:rsidR="004C6036" w:rsidRPr="004C6036">
        <w:rPr>
          <w:rFonts w:ascii="Courier New" w:hAnsi="Courier New" w:cs="Courier New"/>
        </w:rPr>
        <w:t>getRoles</w:t>
      </w:r>
      <w:proofErr w:type="spellEnd"/>
      <w:r w:rsidR="004C6036" w:rsidRPr="004C6036">
        <w:rPr>
          <w:rFonts w:ascii="Courier New" w:hAnsi="Courier New" w:cs="Courier New"/>
        </w:rPr>
        <w:t>(</w:t>
      </w:r>
      <w:proofErr w:type="gramEnd"/>
      <w:r w:rsidR="004C6036" w:rsidRPr="004C6036">
        <w:rPr>
          <w:rFonts w:ascii="Courier New" w:hAnsi="Courier New" w:cs="Courier New"/>
        </w:rPr>
        <w:t>)</w:t>
      </w:r>
      <w:r>
        <w:t xml:space="preserve"> gibt</w:t>
      </w:r>
      <w:r w:rsidR="004C6036">
        <w:t xml:space="preserve"> immer</w:t>
      </w:r>
      <w:r>
        <w:t xml:space="preserve"> </w:t>
      </w:r>
      <w:r w:rsidRPr="004C6036">
        <w:rPr>
          <w:rFonts w:ascii="Courier New" w:hAnsi="Courier New" w:cs="Courier New"/>
        </w:rPr>
        <w:t>null</w:t>
      </w:r>
      <w:r>
        <w:t xml:space="preserve"> zurück.</w:t>
      </w:r>
    </w:p>
    <w:p w:rsidR="00C724B8" w:rsidRDefault="00BB758D" w:rsidP="00473177">
      <w:pPr>
        <w:pStyle w:val="Listenabsatz"/>
        <w:numPr>
          <w:ilvl w:val="0"/>
          <w:numId w:val="27"/>
        </w:numPr>
      </w:pPr>
      <w:r>
        <w:t xml:space="preserve">Erstellen </w:t>
      </w:r>
      <w:r w:rsidR="00B5248D">
        <w:t>Sie</w:t>
      </w:r>
      <w:r>
        <w:t xml:space="preserve"> ein Interface </w:t>
      </w:r>
      <w:proofErr w:type="spellStart"/>
      <w:r w:rsidRPr="004C6036">
        <w:rPr>
          <w:rFonts w:ascii="Courier New" w:hAnsi="Courier New" w:cs="Courier New"/>
        </w:rPr>
        <w:t>AuthenticatedWebPage</w:t>
      </w:r>
      <w:proofErr w:type="spellEnd"/>
      <w:r>
        <w:t xml:space="preserve"> um Pages zu taggen, die nur nach e</w:t>
      </w:r>
      <w:r w:rsidR="00473177">
        <w:t xml:space="preserve">inem Login sichtbar sein sollen – taggen </w:t>
      </w:r>
      <w:r w:rsidR="00B5248D">
        <w:t>Sie</w:t>
      </w:r>
      <w:r w:rsidR="00143377">
        <w:t xml:space="preserve"> </w:t>
      </w:r>
      <w:proofErr w:type="spellStart"/>
      <w:r w:rsidR="00473177" w:rsidRPr="004C6036">
        <w:rPr>
          <w:rFonts w:ascii="Courier New" w:hAnsi="Courier New" w:cs="Courier New"/>
        </w:rPr>
        <w:t>Checkout</w:t>
      </w:r>
      <w:proofErr w:type="spellEnd"/>
      <w:r w:rsidR="00473177">
        <w:t xml:space="preserve">, damit hier ein </w:t>
      </w:r>
      <w:proofErr w:type="spellStart"/>
      <w:r w:rsidR="00473177">
        <w:t>login</w:t>
      </w:r>
      <w:proofErr w:type="spellEnd"/>
      <w:r w:rsidR="00473177">
        <w:t xml:space="preserve"> verlangt wird.</w:t>
      </w:r>
    </w:p>
    <w:p w:rsidR="00627486" w:rsidRDefault="00627486" w:rsidP="00473177">
      <w:pPr>
        <w:pStyle w:val="Listenabsatz"/>
        <w:numPr>
          <w:ilvl w:val="0"/>
          <w:numId w:val="27"/>
        </w:numPr>
      </w:pPr>
      <w:r>
        <w:t>Erstellen Sie eine Login-Page mit einem Formular für Benutzername / Kennwort.</w:t>
      </w:r>
    </w:p>
    <w:p w:rsidR="00627486" w:rsidRDefault="00627486" w:rsidP="00627486">
      <w:pPr>
        <w:pStyle w:val="Listenabsatz"/>
        <w:numPr>
          <w:ilvl w:val="1"/>
          <w:numId w:val="27"/>
        </w:numPr>
      </w:pPr>
      <w:r>
        <w:t xml:space="preserve">Bei einem </w:t>
      </w:r>
      <w:proofErr w:type="spellStart"/>
      <w:r>
        <w:t>Submit</w:t>
      </w:r>
      <w:proofErr w:type="spellEnd"/>
      <w:r>
        <w:t xml:space="preserve"> des Formulars, wird der Benutzer via </w:t>
      </w:r>
      <w:proofErr w:type="spellStart"/>
      <w:r w:rsidR="00BE40E7">
        <w:rPr>
          <w:rFonts w:ascii="Courier New" w:hAnsi="Courier New" w:cs="Courier New"/>
        </w:rPr>
        <w:t>CheesrSession.</w:t>
      </w:r>
      <w:r w:rsidRPr="004C6036">
        <w:rPr>
          <w:rFonts w:ascii="Courier New" w:hAnsi="Courier New" w:cs="Courier New"/>
        </w:rPr>
        <w:t>authenticate</w:t>
      </w:r>
      <w:proofErr w:type="spellEnd"/>
      <w:r w:rsidR="00BE40E7">
        <w:rPr>
          <w:rFonts w:ascii="Courier New" w:hAnsi="Courier New" w:cs="Courier New"/>
        </w:rPr>
        <w:t>(…)</w:t>
      </w:r>
      <w:r w:rsidR="00143377">
        <w:rPr>
          <w:rFonts w:ascii="Consolas" w:hAnsi="Consolas" w:cs="Consolas"/>
        </w:rPr>
        <w:t xml:space="preserve"> </w:t>
      </w:r>
      <w:r>
        <w:t>angemeldet.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Erfolg, wird der Benutzer auf die letzte besuchte Seite geleitet.</w:t>
      </w:r>
    </w:p>
    <w:p w:rsidR="00627486" w:rsidRDefault="00627486" w:rsidP="00627486">
      <w:pPr>
        <w:pStyle w:val="Listenabsatz"/>
        <w:numPr>
          <w:ilvl w:val="2"/>
          <w:numId w:val="27"/>
        </w:numPr>
        <w:ind w:left="1800"/>
      </w:pPr>
      <w:r>
        <w:t>Bei Misserfolg wird ein Fehler angezeigt.</w:t>
      </w:r>
      <w:r>
        <w:tab/>
      </w:r>
    </w:p>
    <w:p w:rsidR="00473177" w:rsidRDefault="00473177" w:rsidP="00473177">
      <w:pPr>
        <w:pStyle w:val="Listenabsatz"/>
        <w:numPr>
          <w:ilvl w:val="0"/>
          <w:numId w:val="27"/>
        </w:numPr>
      </w:pPr>
      <w:r>
        <w:t xml:space="preserve">Konfigurieren </w:t>
      </w:r>
      <w:r w:rsidR="00B5248D">
        <w:t>Sie</w:t>
      </w:r>
      <w:r>
        <w:t xml:space="preserve"> eine </w:t>
      </w:r>
      <w:proofErr w:type="spellStart"/>
      <w:r>
        <w:t>Authorization</w:t>
      </w:r>
      <w:proofErr w:type="spellEnd"/>
      <w:r>
        <w:t xml:space="preserve"> Strategie in der </w:t>
      </w:r>
      <w:proofErr w:type="spellStart"/>
      <w:proofErr w:type="gramStart"/>
      <w:r w:rsidRPr="004C6036">
        <w:rPr>
          <w:rFonts w:ascii="Courier New" w:hAnsi="Courier New" w:cs="Courier New"/>
        </w:rPr>
        <w:t>init</w:t>
      </w:r>
      <w:proofErr w:type="spellEnd"/>
      <w:r w:rsidRPr="004C6036">
        <w:rPr>
          <w:rFonts w:ascii="Courier New" w:hAnsi="Courier New" w:cs="Courier New"/>
        </w:rPr>
        <w:t>(</w:t>
      </w:r>
      <w:proofErr w:type="gramEnd"/>
      <w:r w:rsidRPr="004C6036">
        <w:rPr>
          <w:rFonts w:ascii="Courier New" w:hAnsi="Courier New" w:cs="Courier New"/>
        </w:rPr>
        <w:t>)</w:t>
      </w:r>
      <w:r>
        <w:t xml:space="preserve">-Methode der </w:t>
      </w:r>
      <w:proofErr w:type="spellStart"/>
      <w:r>
        <w:t>Wicket-Application</w:t>
      </w:r>
      <w:proofErr w:type="spellEnd"/>
      <w:r>
        <w:t xml:space="preserve"> und leiten </w:t>
      </w:r>
      <w:r w:rsidR="00B5248D">
        <w:t>Sie</w:t>
      </w:r>
      <w:r w:rsidR="00F95AE7">
        <w:t xml:space="preserve"> nicht-autorisierte Zugriffe um. Beispiel:</w:t>
      </w:r>
    </w:p>
    <w:p w:rsidR="00DB6E34" w:rsidRDefault="00DB6E34" w:rsidP="00DB6E34">
      <w:pPr>
        <w:pStyle w:val="Listenabsatz"/>
      </w:pPr>
    </w:p>
    <w:p w:rsidR="00473177" w:rsidRDefault="00473177" w:rsidP="00473177">
      <w:r>
        <w:rPr>
          <w:noProof/>
          <w:lang w:eastAsia="de-DE"/>
        </w:rPr>
        <w:drawing>
          <wp:inline distT="0" distB="0" distL="0" distR="0">
            <wp:extent cx="5955727" cy="1282792"/>
            <wp:effectExtent l="0" t="0" r="698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87" cy="128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C8A" w:rsidRDefault="00631C8A" w:rsidP="00631C8A">
      <w:pPr>
        <w:pStyle w:val="berschrift3"/>
        <w:numPr>
          <w:ilvl w:val="0"/>
          <w:numId w:val="0"/>
        </w:numPr>
      </w:pPr>
    </w:p>
    <w:p w:rsidR="00DB6E34" w:rsidRDefault="00DB6E34" w:rsidP="00DB6E34">
      <w:pPr>
        <w:pStyle w:val="berschrift3"/>
      </w:pPr>
      <w:r>
        <w:t>Hinweise</w:t>
      </w:r>
    </w:p>
    <w:p w:rsidR="000D6C85" w:rsidRDefault="000D6C85" w:rsidP="00DB6E34">
      <w:pPr>
        <w:pStyle w:val="Listenabsatz"/>
        <w:numPr>
          <w:ilvl w:val="0"/>
          <w:numId w:val="28"/>
        </w:numPr>
      </w:pPr>
      <w:r>
        <w:t xml:space="preserve">Im </w:t>
      </w:r>
      <w:proofErr w:type="spellStart"/>
      <w:r>
        <w:t>onSubmit</w:t>
      </w:r>
      <w:proofErr w:type="spellEnd"/>
      <w:r>
        <w:t>-Handler des Login-Formulars sind folgende Methoden hilfreich:</w:t>
      </w:r>
    </w:p>
    <w:p w:rsidR="000D6C85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BE40E7">
        <w:rPr>
          <w:rFonts w:ascii="Courier New" w:hAnsi="Courier New" w:cs="Courier New"/>
        </w:rPr>
        <w:t>continueToOriginalDestination</w:t>
      </w:r>
      <w:proofErr w:type="spellEnd"/>
      <w:r w:rsidRPr="00BE40E7">
        <w:rPr>
          <w:rFonts w:ascii="Courier New" w:hAnsi="Courier New" w:cs="Courier New"/>
        </w:rPr>
        <w:t>(</w:t>
      </w:r>
      <w:proofErr w:type="gramEnd"/>
      <w:r w:rsidRPr="00BE40E7">
        <w:rPr>
          <w:rFonts w:ascii="Courier New" w:hAnsi="Courier New" w:cs="Courier New"/>
        </w:rPr>
        <w:t>)</w:t>
      </w:r>
      <w:r>
        <w:t xml:space="preserve"> – die Seite auf der die </w:t>
      </w:r>
      <w:proofErr w:type="spellStart"/>
      <w:r w:rsidRPr="00BE40E7">
        <w:rPr>
          <w:rFonts w:ascii="Courier New" w:hAnsi="Courier New" w:cs="Courier New"/>
        </w:rPr>
        <w:t>Intercept-Exception</w:t>
      </w:r>
      <w:proofErr w:type="spellEnd"/>
      <w:r>
        <w:t xml:space="preserve"> auftrat wird erneut aufgerufen</w:t>
      </w:r>
    </w:p>
    <w:p w:rsidR="00D30F44" w:rsidRDefault="00D30F44" w:rsidP="00D30F44">
      <w:pPr>
        <w:pStyle w:val="Listenabsatz"/>
        <w:numPr>
          <w:ilvl w:val="1"/>
          <w:numId w:val="28"/>
        </w:numPr>
      </w:pPr>
      <w:proofErr w:type="spellStart"/>
      <w:proofErr w:type="gramStart"/>
      <w:r w:rsidRPr="00DB03A1">
        <w:rPr>
          <w:rFonts w:ascii="Courier New" w:hAnsi="Courier New" w:cs="Courier New"/>
        </w:rPr>
        <w:t>error</w:t>
      </w:r>
      <w:proofErr w:type="spellEnd"/>
      <w:r w:rsidRPr="00DB03A1">
        <w:rPr>
          <w:rFonts w:ascii="Courier New" w:hAnsi="Courier New" w:cs="Courier New"/>
        </w:rPr>
        <w:t>(</w:t>
      </w:r>
      <w:proofErr w:type="gramEnd"/>
      <w:r w:rsidRPr="00DB03A1">
        <w:rPr>
          <w:rFonts w:ascii="Courier New" w:hAnsi="Courier New" w:cs="Courier New"/>
        </w:rPr>
        <w:t xml:space="preserve">String </w:t>
      </w:r>
      <w:proofErr w:type="spellStart"/>
      <w:r w:rsidRPr="00DB03A1">
        <w:rPr>
          <w:rFonts w:ascii="Courier New" w:hAnsi="Courier New" w:cs="Courier New"/>
        </w:rPr>
        <w:t>errmsg</w:t>
      </w:r>
      <w:proofErr w:type="spellEnd"/>
      <w:r w:rsidRPr="00DB03A1">
        <w:rPr>
          <w:rFonts w:ascii="Courier New" w:hAnsi="Courier New" w:cs="Courier New"/>
        </w:rPr>
        <w:t>);</w:t>
      </w:r>
      <w:r>
        <w:t xml:space="preserve"> fügt einen Fehler (Freitext) dem Handler hinzu. Ein Hinweis auf </w:t>
      </w:r>
      <w:r w:rsidR="00F8094F">
        <w:t>einen</w:t>
      </w:r>
      <w:r>
        <w:t xml:space="preserve"> fehlgeschlagenen Login </w:t>
      </w:r>
      <w:r w:rsidR="00F8094F">
        <w:t>kann damit angezeigt werden.</w:t>
      </w:r>
    </w:p>
    <w:p w:rsidR="00DB6E34" w:rsidRDefault="00DB6E34" w:rsidP="00DB6E34">
      <w:pPr>
        <w:pStyle w:val="Listenabsatz"/>
        <w:numPr>
          <w:ilvl w:val="0"/>
          <w:numId w:val="28"/>
        </w:numPr>
      </w:pPr>
      <w:r>
        <w:t>Diese Übungsaufgabe orientiert sich am Codebeispiel authentication1 (</w:t>
      </w:r>
      <w:hyperlink r:id="rId23" w:history="1">
        <w:r w:rsidR="0032614F" w:rsidRPr="006B47D5">
          <w:rPr>
            <w:rStyle w:val="Hyperlink"/>
          </w:rPr>
          <w:t>http://examples8x.wicket.apache.org/authentication1</w:t>
        </w:r>
      </w:hyperlink>
      <w:r>
        <w:t>)</w:t>
      </w:r>
      <w:r w:rsidR="00143377">
        <w:t>.</w:t>
      </w:r>
      <w:r>
        <w:t xml:space="preserve"> </w:t>
      </w:r>
      <w:r w:rsidR="00143377">
        <w:t>D</w:t>
      </w:r>
      <w:r>
        <w:t>ie Be</w:t>
      </w:r>
      <w:r w:rsidR="00D75FC3">
        <w:t>i</w:t>
      </w:r>
      <w:r>
        <w:t>spiele sind Bestandteil der Framework</w:t>
      </w:r>
      <w:r w:rsidR="00123AC4">
        <w:t>-</w:t>
      </w:r>
      <w:r w:rsidR="00143377">
        <w:t xml:space="preserve">Dokumentation </w:t>
      </w:r>
      <w:r>
        <w:t>und zu viele Seiten verfügbar.</w:t>
      </w:r>
    </w:p>
    <w:p w:rsidR="00D75FC3" w:rsidRDefault="00D75FC3" w:rsidP="00D75FC3">
      <w:pPr>
        <w:pStyle w:val="Listenabsatz"/>
        <w:numPr>
          <w:ilvl w:val="0"/>
          <w:numId w:val="28"/>
        </w:numPr>
      </w:pPr>
      <w:r>
        <w:t xml:space="preserve">Weitere Hinweise erhalten </w:t>
      </w:r>
      <w:r w:rsidR="00B5248D">
        <w:t>Sie</w:t>
      </w:r>
      <w:r>
        <w:t xml:space="preserve"> im Kapitel </w:t>
      </w:r>
      <w:r w:rsidRPr="00D75FC3">
        <w:t xml:space="preserve">22 </w:t>
      </w:r>
      <w:r>
        <w:t>„</w:t>
      </w:r>
      <w:r w:rsidRPr="00D75FC3">
        <w:t xml:space="preserve">Security </w:t>
      </w:r>
      <w:proofErr w:type="spellStart"/>
      <w:r w:rsidRPr="00D75FC3">
        <w:t>with</w:t>
      </w:r>
      <w:proofErr w:type="spellEnd"/>
      <w:r w:rsidR="00DB03A1">
        <w:t xml:space="preserve"> </w:t>
      </w:r>
      <w:proofErr w:type="spellStart"/>
      <w:r w:rsidRPr="00D75FC3">
        <w:t>Wicket</w:t>
      </w:r>
      <w:proofErr w:type="spellEnd"/>
      <w:r>
        <w:t xml:space="preserve">“ im </w:t>
      </w:r>
      <w:proofErr w:type="spellStart"/>
      <w:r>
        <w:t>Wicket</w:t>
      </w:r>
      <w:proofErr w:type="spellEnd"/>
      <w:r>
        <w:t xml:space="preserve"> Guide</w:t>
      </w:r>
    </w:p>
    <w:p w:rsidR="00B672C9" w:rsidRDefault="00B672C9" w:rsidP="00B672C9"/>
    <w:p w:rsidR="00B672C9" w:rsidRDefault="00B672C9" w:rsidP="00B672C9">
      <w:pPr>
        <w:pStyle w:val="berschrift3"/>
      </w:pPr>
      <w:r>
        <w:lastRenderedPageBreak/>
        <w:t>Beispiellösung</w:t>
      </w:r>
    </w:p>
    <w:p w:rsidR="00B672C9" w:rsidRDefault="00B672C9" w:rsidP="00B672C9"/>
    <w:p w:rsidR="0092155F" w:rsidRDefault="003C1364" w:rsidP="00B672C9">
      <w:hyperlink r:id="rId24" w:history="1">
        <w:r w:rsidR="00720FD5" w:rsidRPr="006F2844">
          <w:rPr>
            <w:rStyle w:val="Hyperlink"/>
          </w:rPr>
          <w:t>https://github.com/anderscore-gmbh/wicket-2019.03/tree/master/Aufgabe-16-CheesrWebApp</w:t>
        </w:r>
      </w:hyperlink>
    </w:p>
    <w:p w:rsidR="00631C8A" w:rsidRDefault="00631C8A" w:rsidP="00631C8A">
      <w:pPr>
        <w:pStyle w:val="berschrift2"/>
        <w:numPr>
          <w:ilvl w:val="0"/>
          <w:numId w:val="0"/>
        </w:numPr>
      </w:pPr>
    </w:p>
    <w:p w:rsidR="00F8094F" w:rsidRDefault="00E200BC" w:rsidP="00F507CB">
      <w:pPr>
        <w:pStyle w:val="berschrift2"/>
      </w:pPr>
      <w:bookmarkStart w:id="11" w:name="_Toc3395938"/>
      <w:r>
        <w:t>S</w:t>
      </w:r>
      <w:r w:rsidR="0098192E">
        <w:t>pring Integration</w:t>
      </w:r>
      <w:bookmarkEnd w:id="11"/>
    </w:p>
    <w:p w:rsidR="00F507CB" w:rsidRDefault="00F507CB" w:rsidP="00F507CB"/>
    <w:p w:rsidR="00F507CB" w:rsidRDefault="00F507CB" w:rsidP="00F507CB">
      <w:r>
        <w:t>In dieser Übungsaufgabe wird die Integration von Spring in Apache</w:t>
      </w:r>
      <w:r w:rsidR="00EB7EED">
        <w:t xml:space="preserve"> </w:t>
      </w:r>
      <w:proofErr w:type="spellStart"/>
      <w:r>
        <w:t>Wicket</w:t>
      </w:r>
      <w:proofErr w:type="spellEnd"/>
      <w:r>
        <w:t xml:space="preserve"> demo</w:t>
      </w:r>
      <w:r w:rsidR="003F275F">
        <w:t>n</w:t>
      </w:r>
      <w:r>
        <w:t xml:space="preserve">striert. Typischerweise werden bei </w:t>
      </w:r>
      <w:proofErr w:type="spellStart"/>
      <w:r>
        <w:t>Wicket</w:t>
      </w:r>
      <w:proofErr w:type="spellEnd"/>
      <w:r>
        <w:t xml:space="preserve"> Objekte mit </w:t>
      </w:r>
      <w:proofErr w:type="spellStart"/>
      <w:r w:rsidRPr="00EB7EED">
        <w:rPr>
          <w:rFonts w:ascii="Courier New" w:hAnsi="Courier New" w:cs="Courier New"/>
        </w:rPr>
        <w:t>new</w:t>
      </w:r>
      <w:proofErr w:type="spellEnd"/>
      <w:r w:rsidR="00143377">
        <w:rPr>
          <w:rFonts w:ascii="Consolas" w:hAnsi="Consolas" w:cs="Consolas"/>
        </w:rPr>
        <w:t xml:space="preserve"> </w:t>
      </w:r>
      <w:proofErr w:type="spellStart"/>
      <w:r w:rsidR="00B5248D">
        <w:t>instanziert</w:t>
      </w:r>
      <w:proofErr w:type="spellEnd"/>
      <w:r>
        <w:t xml:space="preserve"> und serialisiert. Damit </w:t>
      </w:r>
      <w:proofErr w:type="spellStart"/>
      <w:r>
        <w:t>dependency-Injection</w:t>
      </w:r>
      <w:proofErr w:type="spellEnd"/>
      <w:r>
        <w:t xml:space="preserve"> im Framework verwendet werden kann, sind entsprechende Routinen explizit integriert.</w:t>
      </w:r>
    </w:p>
    <w:p w:rsidR="00F507CB" w:rsidRDefault="00F507CB" w:rsidP="00F507CB"/>
    <w:p w:rsidR="00F507CB" w:rsidRDefault="00F507CB" w:rsidP="00F507CB">
      <w:r>
        <w:t>In diesem Beispiel wird der Middleware-Client (</w:t>
      </w:r>
      <w:proofErr w:type="spellStart"/>
      <w:r>
        <w:t>BOServices</w:t>
      </w:r>
      <w:proofErr w:type="spellEnd"/>
      <w:r>
        <w:t>) an die passende Stelle inj</w:t>
      </w:r>
      <w:r w:rsidR="00B5248D">
        <w:t>i</w:t>
      </w:r>
      <w:r>
        <w:t>ziert.</w:t>
      </w:r>
    </w:p>
    <w:p w:rsidR="00F507CB" w:rsidRDefault="00F507CB" w:rsidP="00F507CB">
      <w:pPr>
        <w:pStyle w:val="berschrift3"/>
      </w:pPr>
      <w:r>
        <w:t>Aufgabenstellung</w:t>
      </w:r>
    </w:p>
    <w:p w:rsidR="00AF2328" w:rsidRPr="00AF2328" w:rsidRDefault="00AF2328" w:rsidP="00AF2328"/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Binden </w:t>
      </w:r>
      <w:r w:rsidR="008F0D9E">
        <w:t>S</w:t>
      </w:r>
      <w:r>
        <w:t xml:space="preserve">ie </w:t>
      </w:r>
      <w:proofErr w:type="spellStart"/>
      <w:r w:rsidRPr="00B0694C">
        <w:rPr>
          <w:rFonts w:ascii="Courier New" w:hAnsi="Courier New" w:cs="Courier New"/>
        </w:rPr>
        <w:t>wicket</w:t>
      </w:r>
      <w:proofErr w:type="spellEnd"/>
      <w:r w:rsidRPr="00B0694C">
        <w:rPr>
          <w:rFonts w:ascii="Courier New" w:hAnsi="Courier New" w:cs="Courier New"/>
        </w:rPr>
        <w:t>-spring</w:t>
      </w:r>
      <w:r>
        <w:t xml:space="preserve"> und </w:t>
      </w:r>
      <w:r w:rsidRPr="00B0694C">
        <w:rPr>
          <w:rFonts w:ascii="Courier New" w:hAnsi="Courier New" w:cs="Courier New"/>
        </w:rPr>
        <w:t>spring-</w:t>
      </w:r>
      <w:proofErr w:type="spellStart"/>
      <w:r w:rsidRPr="00B0694C">
        <w:rPr>
          <w:rFonts w:ascii="Courier New" w:hAnsi="Courier New" w:cs="Courier New"/>
        </w:rPr>
        <w:t>context</w:t>
      </w:r>
      <w:proofErr w:type="spellEnd"/>
      <w:r>
        <w:t xml:space="preserve"> als </w:t>
      </w:r>
      <w:proofErr w:type="spellStart"/>
      <w:r>
        <w:t>dependencies</w:t>
      </w:r>
      <w:proofErr w:type="spellEnd"/>
      <w:r>
        <w:t xml:space="preserve"> in das </w:t>
      </w:r>
      <w:proofErr w:type="spellStart"/>
      <w:r>
        <w:t>Wicket</w:t>
      </w:r>
      <w:proofErr w:type="spellEnd"/>
      <w:r>
        <w:t>-Projekt ein.</w:t>
      </w:r>
    </w:p>
    <w:p w:rsidR="00AF2328" w:rsidRDefault="00AF2328" w:rsidP="00AF2328">
      <w:pPr>
        <w:pStyle w:val="Listenabsatz"/>
        <w:numPr>
          <w:ilvl w:val="0"/>
          <w:numId w:val="30"/>
        </w:numPr>
      </w:pPr>
      <w:r>
        <w:t xml:space="preserve">Erstellen Sie ein Feld </w:t>
      </w:r>
      <w:proofErr w:type="spellStart"/>
      <w:r>
        <w:t>BOServices</w:t>
      </w:r>
      <w:proofErr w:type="spellEnd"/>
      <w:r>
        <w:t xml:space="preserve"> in der Checkoutpage – inkl. </w:t>
      </w:r>
      <w:proofErr w:type="spellStart"/>
      <w:r>
        <w:t>getter</w:t>
      </w:r>
      <w:proofErr w:type="spellEnd"/>
      <w:r>
        <w:t xml:space="preserve">, </w:t>
      </w:r>
      <w:proofErr w:type="spellStart"/>
      <w:r>
        <w:t>setter</w:t>
      </w:r>
      <w:proofErr w:type="spellEnd"/>
      <w:r>
        <w:t xml:space="preserve"> – und markieren </w:t>
      </w:r>
      <w:r w:rsidR="00B5248D">
        <w:t>Sie</w:t>
      </w:r>
      <w:r>
        <w:t xml:space="preserve"> es mit </w:t>
      </w:r>
      <w:r w:rsidRPr="007E1C72">
        <w:rPr>
          <w:rFonts w:ascii="Courier New" w:hAnsi="Courier New" w:cs="Courier New"/>
        </w:rPr>
        <w:t>@</w:t>
      </w:r>
      <w:proofErr w:type="spellStart"/>
      <w:r w:rsidRPr="007E1C72">
        <w:rPr>
          <w:rFonts w:ascii="Courier New" w:hAnsi="Courier New" w:cs="Courier New"/>
        </w:rPr>
        <w:t>Inject</w:t>
      </w:r>
      <w:proofErr w:type="spellEnd"/>
    </w:p>
    <w:p w:rsidR="00F507CB" w:rsidRDefault="00F507CB" w:rsidP="00F507CB">
      <w:pPr>
        <w:pStyle w:val="Listenabsatz"/>
        <w:numPr>
          <w:ilvl w:val="0"/>
          <w:numId w:val="30"/>
        </w:numPr>
      </w:pPr>
      <w:r>
        <w:t xml:space="preserve">Erstellen </w:t>
      </w:r>
      <w:r w:rsidR="00B5248D">
        <w:t>Sie</w:t>
      </w:r>
      <w:r>
        <w:t xml:space="preserve"> eine Spring-Kontext-Konfiguration in der </w:t>
      </w:r>
      <w:proofErr w:type="spellStart"/>
      <w:r>
        <w:t>Wicket</w:t>
      </w:r>
      <w:proofErr w:type="spellEnd"/>
      <w:r w:rsidR="007E1C72">
        <w:t xml:space="preserve"> </w:t>
      </w:r>
      <w:proofErr w:type="spellStart"/>
      <w:r>
        <w:t>Application</w:t>
      </w:r>
      <w:proofErr w:type="spellEnd"/>
    </w:p>
    <w:p w:rsidR="00AF2328" w:rsidRDefault="00E01416" w:rsidP="00F507CB">
      <w:pPr>
        <w:pStyle w:val="Listenabsatz"/>
        <w:numPr>
          <w:ilvl w:val="0"/>
          <w:numId w:val="30"/>
        </w:numPr>
      </w:pPr>
      <w:r>
        <w:t>Verifizieren</w:t>
      </w:r>
      <w:r w:rsidR="00AF2328">
        <w:t xml:space="preserve"> Sie, dass </w:t>
      </w:r>
      <w:r>
        <w:t>das</w:t>
      </w:r>
      <w:r w:rsidR="00AF2328">
        <w:t xml:space="preserve"> Bean korrekt </w:t>
      </w:r>
      <w:r>
        <w:t>instanziiert</w:t>
      </w:r>
      <w:r w:rsidR="00AF2328">
        <w:t xml:space="preserve"> werden kann.</w:t>
      </w:r>
    </w:p>
    <w:p w:rsidR="00AF2328" w:rsidRDefault="00AF2328" w:rsidP="00AF2328"/>
    <w:p w:rsidR="00AF2328" w:rsidRDefault="00AF2328" w:rsidP="00AF2328">
      <w:pPr>
        <w:pStyle w:val="berschrift3"/>
      </w:pPr>
      <w:r>
        <w:t>Hinweise</w:t>
      </w:r>
    </w:p>
    <w:p w:rsidR="00AF2328" w:rsidRDefault="00AF2328" w:rsidP="00AF2328"/>
    <w:p w:rsidR="00AF2328" w:rsidRDefault="00E01416" w:rsidP="00AF2328">
      <w:pPr>
        <w:pStyle w:val="Listenabsatz"/>
        <w:numPr>
          <w:ilvl w:val="0"/>
          <w:numId w:val="31"/>
        </w:numPr>
      </w:pPr>
      <w:proofErr w:type="spellStart"/>
      <w:r>
        <w:t>Wicket</w:t>
      </w:r>
      <w:proofErr w:type="spellEnd"/>
      <w:r>
        <w:t xml:space="preserve"> inji</w:t>
      </w:r>
      <w:r w:rsidR="00AF2328">
        <w:t xml:space="preserve">ziert die </w:t>
      </w:r>
      <w:proofErr w:type="spellStart"/>
      <w:r w:rsidR="00AF2328">
        <w:t>Depen</w:t>
      </w:r>
      <w:r w:rsidR="00143377">
        <w:t>den</w:t>
      </w:r>
      <w:r w:rsidR="00AF2328">
        <w:t>cy</w:t>
      </w:r>
      <w:proofErr w:type="spellEnd"/>
      <w:r w:rsidR="00AF2328">
        <w:t xml:space="preserve"> im normalen Komponenten-Lebenszyklus und nicht auf </w:t>
      </w:r>
      <w:r>
        <w:t>„</w:t>
      </w:r>
      <w:r w:rsidR="00AF2328">
        <w:t>magische Weise</w:t>
      </w:r>
      <w:r>
        <w:t xml:space="preserve">“ </w:t>
      </w:r>
      <w:r>
        <w:sym w:font="Wingdings" w:char="F04A"/>
      </w:r>
      <w:r w:rsidR="00AF2328">
        <w:t xml:space="preserve">.  </w:t>
      </w:r>
    </w:p>
    <w:p w:rsidR="00AF2328" w:rsidRPr="00AF2328" w:rsidRDefault="00AF2328" w:rsidP="00AF2328">
      <w:pPr>
        <w:pStyle w:val="Listenabsatz"/>
        <w:numPr>
          <w:ilvl w:val="0"/>
          <w:numId w:val="31"/>
        </w:numPr>
      </w:pPr>
      <w:r>
        <w:t xml:space="preserve">In Tests benötigen Sie ein anderes Vorgehen. Weitere Hinweise siehe </w:t>
      </w:r>
      <w:proofErr w:type="spellStart"/>
      <w:r>
        <w:t>Wicket</w:t>
      </w:r>
      <w:proofErr w:type="spellEnd"/>
      <w:r>
        <w:t xml:space="preserve">-Guide Kapitel </w:t>
      </w:r>
      <w:r w:rsidRPr="00AF2328">
        <w:t xml:space="preserve">24 </w:t>
      </w:r>
      <w:r>
        <w:t>„</w:t>
      </w:r>
      <w:r w:rsidRPr="00AF2328">
        <w:t xml:space="preserve">Test Driven Development </w:t>
      </w:r>
      <w:proofErr w:type="spellStart"/>
      <w:r w:rsidRPr="00AF2328">
        <w:t>with</w:t>
      </w:r>
      <w:proofErr w:type="spellEnd"/>
      <w:r w:rsidR="00143377">
        <w:t xml:space="preserve"> </w:t>
      </w:r>
      <w:proofErr w:type="spellStart"/>
      <w:r w:rsidRPr="00143377">
        <w:t>Wicket</w:t>
      </w:r>
      <w:proofErr w:type="spellEnd"/>
      <w:r w:rsidR="00143377">
        <w:t xml:space="preserve"> </w:t>
      </w:r>
      <w:r w:rsidRPr="00143377">
        <w:t>and</w:t>
      </w:r>
      <w:r w:rsidRPr="00AF2328">
        <w:t xml:space="preserve"> Spring</w:t>
      </w:r>
      <w:r>
        <w:t>“</w:t>
      </w:r>
    </w:p>
    <w:p w:rsidR="00F507CB" w:rsidRDefault="00F507CB" w:rsidP="00AF2328">
      <w:pPr>
        <w:pStyle w:val="Listenabsatz"/>
      </w:pPr>
    </w:p>
    <w:p w:rsidR="000E6747" w:rsidRDefault="000E6747" w:rsidP="000E6747">
      <w:pPr>
        <w:pStyle w:val="berschrift3"/>
      </w:pPr>
      <w:r>
        <w:t>Beispiellösung</w:t>
      </w:r>
    </w:p>
    <w:p w:rsidR="000E6747" w:rsidRDefault="000E6747" w:rsidP="000E6747"/>
    <w:p w:rsidR="0011722F" w:rsidRDefault="003C1364" w:rsidP="0011722F">
      <w:pPr>
        <w:rPr>
          <w:rStyle w:val="Hyperlink"/>
        </w:rPr>
      </w:pPr>
      <w:hyperlink r:id="rId25" w:history="1">
        <w:r w:rsidR="00720FD5" w:rsidRPr="006F2844">
          <w:rPr>
            <w:rStyle w:val="Hyperlink"/>
          </w:rPr>
          <w:t>https://github.com/anderscore-gmbh/wicket-2019.03/tree/master/Aufgabe-17-CheesrWebApp</w:t>
        </w:r>
      </w:hyperlink>
    </w:p>
    <w:p w:rsidR="0011722F" w:rsidRDefault="0011722F" w:rsidP="0011722F">
      <w:pPr>
        <w:rPr>
          <w:rStyle w:val="Hyperlink"/>
        </w:rPr>
      </w:pPr>
    </w:p>
    <w:p w:rsidR="00947F90" w:rsidRDefault="00A42EF8" w:rsidP="0011722F">
      <w:pPr>
        <w:pStyle w:val="berschrift2"/>
      </w:pPr>
      <w:bookmarkStart w:id="12" w:name="_Toc3395939"/>
      <w:r w:rsidRPr="00324D8D">
        <w:t>Internationalisierung</w:t>
      </w:r>
      <w:r>
        <w:t xml:space="preserve"> durch </w:t>
      </w:r>
      <w:r w:rsidR="00E01416">
        <w:t>Local</w:t>
      </w:r>
      <w:r w:rsidR="00096996">
        <w:t>e</w:t>
      </w:r>
      <w:r w:rsidR="00E01416">
        <w:t>s</w:t>
      </w:r>
      <w:bookmarkEnd w:id="12"/>
    </w:p>
    <w:p w:rsidR="00A42EF8" w:rsidRDefault="00A42EF8" w:rsidP="00A42EF8"/>
    <w:p w:rsidR="00A42EF8" w:rsidRDefault="00512A97" w:rsidP="00A42EF8">
      <w:r>
        <w:t>Käse wird in Deutschland und Amerika verkauft. Erstellen Sie eine Deutsche und eine Amerikanische Version des Shops</w:t>
      </w:r>
    </w:p>
    <w:p w:rsidR="00512A97" w:rsidRDefault="00512A97" w:rsidP="00512A97">
      <w:pPr>
        <w:pStyle w:val="berschrift3"/>
      </w:pPr>
      <w:r>
        <w:t>Aufgabenstellung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3"/>
        </w:numPr>
      </w:pPr>
      <w:r>
        <w:t>Die Auswahl des Lands soll über ein Drop-Down-Feld in der Menüleiste möglich sein.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Die Preise werden je nach Land in € oder $ angezeigt. Umrechnungskurs: 1:1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>Der Deutsche Titel des Shops ist „</w:t>
      </w:r>
      <w:proofErr w:type="spellStart"/>
      <w:r>
        <w:t>cheesr</w:t>
      </w:r>
      <w:proofErr w:type="spellEnd"/>
      <w:r>
        <w:t xml:space="preserve"> – alles Käse“, der des Amerikanischen „</w:t>
      </w:r>
      <w:proofErr w:type="spellStart"/>
      <w:r>
        <w:t>che</w:t>
      </w:r>
      <w:r w:rsidR="00B5248D">
        <w:t>e</w:t>
      </w:r>
      <w:r>
        <w:t>sr</w:t>
      </w:r>
      <w:proofErr w:type="spellEnd"/>
      <w:r>
        <w:t xml:space="preserve"> – </w:t>
      </w:r>
      <w:proofErr w:type="spellStart"/>
      <w:r>
        <w:t>cheese</w:t>
      </w:r>
      <w:proofErr w:type="spellEnd"/>
      <w:r>
        <w:t xml:space="preserve"> online.</w:t>
      </w:r>
    </w:p>
    <w:p w:rsidR="00512A97" w:rsidRDefault="00512A97" w:rsidP="00512A97">
      <w:pPr>
        <w:pStyle w:val="Listenabsatz"/>
        <w:numPr>
          <w:ilvl w:val="0"/>
          <w:numId w:val="33"/>
        </w:numPr>
      </w:pPr>
      <w:r>
        <w:t xml:space="preserve">Im A/B </w:t>
      </w:r>
      <w:proofErr w:type="spellStart"/>
      <w:r>
        <w:t>Testing</w:t>
      </w:r>
      <w:proofErr w:type="spellEnd"/>
      <w:r>
        <w:t xml:space="preserve"> wurde festgestellt, dass deutsche Kunden – im </w:t>
      </w:r>
      <w:r w:rsidR="00143377">
        <w:t xml:space="preserve">Gegensatz </w:t>
      </w:r>
      <w:r>
        <w:t>zu amerikanischen Kunden – den Bestellvorgang mit einer höheren Wahrscheinlichkeit abschließen, wenn: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Adresseingabe rechts von der Warenkorb Übersicht erfolgt</w:t>
      </w:r>
    </w:p>
    <w:p w:rsidR="00512A97" w:rsidRDefault="00512A97" w:rsidP="00512A97">
      <w:pPr>
        <w:pStyle w:val="Listenabsatz"/>
        <w:numPr>
          <w:ilvl w:val="1"/>
          <w:numId w:val="33"/>
        </w:numPr>
      </w:pPr>
      <w:r>
        <w:t>Die Postleitzahl unterhalb der Stadt eingegeben wird</w:t>
      </w:r>
    </w:p>
    <w:p w:rsidR="00512A97" w:rsidRDefault="00512A97" w:rsidP="00512A97">
      <w:pPr>
        <w:pStyle w:val="berschrift3"/>
      </w:pPr>
      <w:r>
        <w:t>Hinweise</w:t>
      </w:r>
    </w:p>
    <w:p w:rsidR="00512A97" w:rsidRDefault="00512A97" w:rsidP="00512A97"/>
    <w:p w:rsidR="00512A97" w:rsidRDefault="00512A97" w:rsidP="00512A97">
      <w:pPr>
        <w:pStyle w:val="Listenabsatz"/>
        <w:numPr>
          <w:ilvl w:val="0"/>
          <w:numId w:val="34"/>
        </w:numPr>
      </w:pPr>
      <w:proofErr w:type="spellStart"/>
      <w:r>
        <w:t>Wicket</w:t>
      </w:r>
      <w:proofErr w:type="spellEnd"/>
      <w:r>
        <w:t xml:space="preserve"> bietet viele Möglichkeiten zur Internationalisierung via Locales. Machen Sie sich mit dem entsprechenden Kapitel im</w:t>
      </w:r>
      <w:r w:rsidR="00143377">
        <w:t xml:space="preserve"> </w:t>
      </w:r>
      <w:proofErr w:type="spellStart"/>
      <w:r w:rsidR="0092155F">
        <w:t>Wicket</w:t>
      </w:r>
      <w:proofErr w:type="spellEnd"/>
      <w:r>
        <w:t xml:space="preserve"> Guide vertraut</w:t>
      </w:r>
      <w:r w:rsidR="0092155F">
        <w:t>.</w:t>
      </w:r>
    </w:p>
    <w:p w:rsidR="00512A97" w:rsidRDefault="00512A97" w:rsidP="00512A97">
      <w:pPr>
        <w:pStyle w:val="Listenabsatz"/>
        <w:numPr>
          <w:ilvl w:val="0"/>
          <w:numId w:val="34"/>
        </w:numPr>
      </w:pPr>
      <w:r>
        <w:t>Häufig ist es einfacher wartbar, einzel</w:t>
      </w:r>
      <w:r w:rsidR="0092155F">
        <w:t>n</w:t>
      </w:r>
      <w:r>
        <w:t xml:space="preserve">e Strings anstelle ganzer Layouts zu übersetzen. Die Anordnung der Felder wird aber im Layout definiert. </w:t>
      </w:r>
      <w:r w:rsidR="00815FF0">
        <w:t>Dennoch</w:t>
      </w:r>
      <w:r>
        <w:t xml:space="preserve"> muss für die deutsche Variante ein lokalisiertes Layout der Checkout-Page erstellt werden</w:t>
      </w:r>
      <w:r w:rsidR="00815FF0">
        <w:t>, damit die Felder anders angeordnet sind.</w:t>
      </w:r>
    </w:p>
    <w:p w:rsidR="00512A97" w:rsidRDefault="0092155F" w:rsidP="00512A97">
      <w:pPr>
        <w:pStyle w:val="Listenabsatz"/>
        <w:numPr>
          <w:ilvl w:val="0"/>
          <w:numId w:val="34"/>
        </w:numPr>
      </w:pPr>
      <w:r>
        <w:lastRenderedPageBreak/>
        <w:t xml:space="preserve">Zur Lokalisierung der Preise können Models verwendet werden. Hier liefert die </w:t>
      </w:r>
      <w:proofErr w:type="spellStart"/>
      <w:proofErr w:type="gramStart"/>
      <w:r>
        <w:t>getObject</w:t>
      </w:r>
      <w:proofErr w:type="spellEnd"/>
      <w:r>
        <w:t>(</w:t>
      </w:r>
      <w:proofErr w:type="gramEnd"/>
      <w:r>
        <w:t>)-Methode</w:t>
      </w:r>
      <w:r w:rsidR="0009051B">
        <w:t xml:space="preserve"> </w:t>
      </w:r>
      <w:r w:rsidR="002F0856">
        <w:t>formatierte</w:t>
      </w:r>
      <w:r w:rsidR="0009051B">
        <w:t xml:space="preserve"> Daten.</w:t>
      </w:r>
    </w:p>
    <w:p w:rsidR="0092155F" w:rsidRDefault="0092155F" w:rsidP="0092155F">
      <w:pPr>
        <w:pStyle w:val="Listenabsatz"/>
        <w:numPr>
          <w:ilvl w:val="0"/>
          <w:numId w:val="34"/>
        </w:numPr>
      </w:pPr>
      <w:proofErr w:type="spellStart"/>
      <w:r w:rsidRPr="0092155F">
        <w:rPr>
          <w:rFonts w:ascii="Courier New" w:hAnsi="Courier New" w:cs="Courier New"/>
        </w:rPr>
        <w:t>java.</w:t>
      </w:r>
      <w:proofErr w:type="gramStart"/>
      <w:r w:rsidRPr="0092155F">
        <w:rPr>
          <w:rFonts w:ascii="Courier New" w:hAnsi="Courier New" w:cs="Courier New"/>
        </w:rPr>
        <w:t>text.NumberFormat</w:t>
      </w:r>
      <w:proofErr w:type="spellEnd"/>
      <w:proofErr w:type="gramEnd"/>
      <w:r>
        <w:t xml:space="preserve"> liefert mit </w:t>
      </w:r>
      <w:proofErr w:type="spellStart"/>
      <w:r w:rsidRPr="0092155F">
        <w:rPr>
          <w:rFonts w:ascii="Courier New" w:hAnsi="Courier New" w:cs="Courier New"/>
        </w:rPr>
        <w:t>getCurrencyInstance</w:t>
      </w:r>
      <w:proofErr w:type="spellEnd"/>
      <w:r w:rsidRPr="0092155F">
        <w:rPr>
          <w:rFonts w:ascii="Courier New" w:hAnsi="Courier New" w:cs="Courier New"/>
        </w:rPr>
        <w:t>(Locale</w:t>
      </w:r>
      <w:r w:rsidR="00143377">
        <w:rPr>
          <w:rFonts w:ascii="Courier New" w:hAnsi="Courier New" w:cs="Courier New"/>
        </w:rPr>
        <w:t xml:space="preserve"> </w:t>
      </w:r>
      <w:proofErr w:type="spellStart"/>
      <w:r w:rsidRPr="0092155F">
        <w:rPr>
          <w:rFonts w:ascii="Courier New" w:hAnsi="Courier New" w:cs="Courier New"/>
        </w:rPr>
        <w:t>local</w:t>
      </w:r>
      <w:proofErr w:type="spellEnd"/>
      <w:r w:rsidRPr="0092155F">
        <w:rPr>
          <w:rFonts w:ascii="Courier New" w:hAnsi="Courier New" w:cs="Courier New"/>
        </w:rPr>
        <w:t>)</w:t>
      </w:r>
      <w:r>
        <w:t xml:space="preserve"> eine zur Locale passende Währungsdarstellung.</w:t>
      </w:r>
    </w:p>
    <w:p w:rsidR="0092155F" w:rsidRDefault="0092155F" w:rsidP="0092155F">
      <w:pPr>
        <w:pStyle w:val="berschrift3"/>
      </w:pPr>
      <w:r>
        <w:t>Beispiellösung</w:t>
      </w:r>
    </w:p>
    <w:p w:rsidR="0092155F" w:rsidRDefault="0092155F" w:rsidP="0092155F"/>
    <w:p w:rsidR="00096996" w:rsidRDefault="003C1364" w:rsidP="0092155F">
      <w:pPr>
        <w:rPr>
          <w:rStyle w:val="Hyperlink"/>
        </w:rPr>
      </w:pPr>
      <w:hyperlink r:id="rId26" w:history="1">
        <w:r w:rsidR="00720FD5" w:rsidRPr="006F2844">
          <w:rPr>
            <w:rStyle w:val="Hyperlink"/>
          </w:rPr>
          <w:t>https://github.com/anderscore-gmbh/wicket-2019.03/tree/master/Aufgabe-18-CheesrWebApp</w:t>
        </w:r>
      </w:hyperlink>
    </w:p>
    <w:p w:rsidR="00096996" w:rsidRDefault="00096996" w:rsidP="0092155F"/>
    <w:p w:rsidR="00096996" w:rsidRPr="00CC641F" w:rsidRDefault="007459D7" w:rsidP="00096996">
      <w:pPr>
        <w:pStyle w:val="berschrift2"/>
        <w:rPr>
          <w:lang w:val="en-US"/>
        </w:rPr>
      </w:pPr>
      <w:bookmarkStart w:id="13" w:name="_Toc3395940"/>
      <w:proofErr w:type="spellStart"/>
      <w:r>
        <w:rPr>
          <w:lang w:val="en-US"/>
        </w:rPr>
        <w:t>Konkurrierende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Zugriffe</w:t>
      </w:r>
      <w:proofErr w:type="spellEnd"/>
      <w:r>
        <w:rPr>
          <w:lang w:val="en-US"/>
        </w:rPr>
        <w:t xml:space="preserve">: </w:t>
      </w:r>
      <w:r w:rsidR="00096996" w:rsidRPr="00CC641F">
        <w:rPr>
          <w:lang w:val="en-US"/>
        </w:rPr>
        <w:t>Op</w:t>
      </w:r>
      <w:r w:rsidR="00795268">
        <w:rPr>
          <w:lang w:val="en-US"/>
        </w:rPr>
        <w:t>ti</w:t>
      </w:r>
      <w:r w:rsidR="00096996" w:rsidRPr="00CC641F">
        <w:rPr>
          <w:lang w:val="en-US"/>
        </w:rPr>
        <w:t xml:space="preserve">mistic Locking &amp; </w:t>
      </w:r>
      <w:proofErr w:type="spellStart"/>
      <w:r w:rsidR="00096996" w:rsidRPr="00CC641F">
        <w:rPr>
          <w:lang w:val="en-US"/>
        </w:rPr>
        <w:t>LoadableDetachable</w:t>
      </w:r>
      <w:r w:rsidR="00CC641F" w:rsidRPr="00CC641F">
        <w:rPr>
          <w:lang w:val="en-US"/>
        </w:rPr>
        <w:t>M</w:t>
      </w:r>
      <w:r w:rsidR="00096996" w:rsidRPr="00CC641F">
        <w:rPr>
          <w:lang w:val="en-US"/>
        </w:rPr>
        <w:t>odels</w:t>
      </w:r>
      <w:bookmarkEnd w:id="13"/>
      <w:proofErr w:type="spellEnd"/>
    </w:p>
    <w:p w:rsidR="00096996" w:rsidRPr="00CC641F" w:rsidRDefault="00096996" w:rsidP="00096996">
      <w:pPr>
        <w:rPr>
          <w:lang w:val="en-US"/>
        </w:rPr>
      </w:pPr>
    </w:p>
    <w:p w:rsidR="00096996" w:rsidRDefault="00096996" w:rsidP="00096996">
      <w:r>
        <w:t>Der Shop benötigt e</w:t>
      </w:r>
      <w:r w:rsidR="00CC641F">
        <w:t xml:space="preserve">ine </w:t>
      </w:r>
      <w:r w:rsidR="00210049">
        <w:t>Administrations</w:t>
      </w:r>
      <w:r w:rsidR="00CC641F">
        <w:t>-Funktion, mit dem die Daten der Sorten geändert werden können.</w:t>
      </w:r>
    </w:p>
    <w:p w:rsidR="00096996" w:rsidRDefault="00096996" w:rsidP="00096996"/>
    <w:p w:rsidR="00096996" w:rsidRDefault="00320D98" w:rsidP="00096996">
      <w:pPr>
        <w:pStyle w:val="berschrift3"/>
      </w:pPr>
      <w:r>
        <w:t>Aufgabenstellung</w:t>
      </w:r>
    </w:p>
    <w:p w:rsidR="00096996" w:rsidRPr="00096996" w:rsidRDefault="00096996" w:rsidP="00096996"/>
    <w:p w:rsidR="00096996" w:rsidRDefault="00096996" w:rsidP="00096996">
      <w:pPr>
        <w:pStyle w:val="Listenabsatz"/>
        <w:numPr>
          <w:ilvl w:val="0"/>
          <w:numId w:val="36"/>
        </w:numPr>
      </w:pPr>
      <w:r>
        <w:t>Erstellen Sie ein Fo</w:t>
      </w:r>
      <w:r w:rsidR="00795268">
        <w:t>r</w:t>
      </w:r>
      <w:r>
        <w:t>mular, mit dem Name, Beschreibung und Preis geändert werden können.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Fügen Sie der Listenansicht einen Edit-Link hinzu, mit dem auf das Formular navigiert werden kann</w:t>
      </w:r>
    </w:p>
    <w:p w:rsidR="00096996" w:rsidRDefault="00096996" w:rsidP="00096996">
      <w:pPr>
        <w:pStyle w:val="Listenabsatz"/>
        <w:numPr>
          <w:ilvl w:val="0"/>
          <w:numId w:val="36"/>
        </w:numPr>
      </w:pPr>
      <w:r>
        <w:t>Nutzen Sie die update-</w:t>
      </w:r>
      <w:proofErr w:type="gramStart"/>
      <w:r>
        <w:t xml:space="preserve">Methode  </w:t>
      </w:r>
      <w:proofErr w:type="spellStart"/>
      <w:r w:rsidRPr="00096996">
        <w:rPr>
          <w:rFonts w:ascii="Courier New" w:hAnsi="Courier New" w:cs="Courier New"/>
        </w:rPr>
        <w:t>updateCheese</w:t>
      </w:r>
      <w:proofErr w:type="spellEnd"/>
      <w:proofErr w:type="gramEnd"/>
      <w:r>
        <w:t xml:space="preserve"> aus der Klasse </w:t>
      </w:r>
      <w:proofErr w:type="spellStart"/>
      <w:r w:rsidRPr="00096996">
        <w:rPr>
          <w:rFonts w:ascii="Courier New" w:hAnsi="Courier New" w:cs="Courier New"/>
        </w:rPr>
        <w:t>BOService</w:t>
      </w:r>
      <w:proofErr w:type="spellEnd"/>
      <w:r>
        <w:t xml:space="preserve"> um den geänderten Käse zu speichern</w:t>
      </w:r>
      <w:r w:rsidR="00210049">
        <w:t>.</w:t>
      </w:r>
    </w:p>
    <w:p w:rsidR="00096996" w:rsidRDefault="00096996" w:rsidP="00096996"/>
    <w:p w:rsidR="00096996" w:rsidRDefault="00096996" w:rsidP="00096996">
      <w:pPr>
        <w:pStyle w:val="berschrift3"/>
      </w:pPr>
      <w:r>
        <w:t>Hinweise</w:t>
      </w:r>
    </w:p>
    <w:p w:rsidR="00096996" w:rsidRPr="00096996" w:rsidRDefault="00096996" w:rsidP="00096996"/>
    <w:p w:rsidR="00096996" w:rsidRDefault="00096996" w:rsidP="00481C68">
      <w:pPr>
        <w:pStyle w:val="Listenabsatz"/>
        <w:numPr>
          <w:ilvl w:val="0"/>
          <w:numId w:val="37"/>
        </w:numPr>
      </w:pPr>
      <w:r>
        <w:t xml:space="preserve">Beim </w:t>
      </w:r>
      <w:proofErr w:type="spellStart"/>
      <w:r w:rsidR="007459D7">
        <w:t>O</w:t>
      </w:r>
      <w:r>
        <w:t>ptimistic</w:t>
      </w:r>
      <w:proofErr w:type="spellEnd"/>
      <w:r w:rsidR="00795268">
        <w:t xml:space="preserve"> </w:t>
      </w:r>
      <w:proofErr w:type="spellStart"/>
      <w:r w:rsidR="007459D7">
        <w:t>L</w:t>
      </w:r>
      <w:r>
        <w:t>ocking</w:t>
      </w:r>
      <w:proofErr w:type="spellEnd"/>
      <w:r>
        <w:t xml:space="preserve"> führt die Datenbank einen Versionszähler, der mit jedem Schreibvorgang um +1 erhöht wird. Vor dem Speichern wird verglichen, ob der Zähler noch den ursprünglichen Stand hat, oder bereits durch einen anderen Benutzer erhöht wurde. </w:t>
      </w:r>
      <w:r w:rsidR="00481C68">
        <w:br/>
        <w:t xml:space="preserve">Falls der </w:t>
      </w:r>
      <w:r w:rsidR="00320D98">
        <w:t>Zähler</w:t>
      </w:r>
      <w:r w:rsidR="00481C68">
        <w:t xml:space="preserve"> geändert wurde, dann schlägt der Speichervorgang fehl.</w:t>
      </w:r>
    </w:p>
    <w:p w:rsidR="00481C68" w:rsidRDefault="00481C68" w:rsidP="00481C68">
      <w:pPr>
        <w:pStyle w:val="Listenabsatz"/>
        <w:numPr>
          <w:ilvl w:val="0"/>
          <w:numId w:val="37"/>
        </w:numPr>
      </w:pPr>
      <w:r>
        <w:t xml:space="preserve">Das </w:t>
      </w:r>
      <w:proofErr w:type="spellStart"/>
      <w:r>
        <w:t>LoadableDetachableModel</w:t>
      </w:r>
      <w:proofErr w:type="spellEnd"/>
      <w:r>
        <w:t xml:space="preserve"> kann nicht ohne </w:t>
      </w:r>
      <w:r w:rsidR="00B533C1">
        <w:t>Anpassung</w:t>
      </w:r>
      <w:r>
        <w:t xml:space="preserve"> mit </w:t>
      </w:r>
      <w:proofErr w:type="spellStart"/>
      <w:r>
        <w:t>Op</w:t>
      </w:r>
      <w:r w:rsidR="00210049">
        <w:t>ti</w:t>
      </w:r>
      <w:r>
        <w:t>misticLocking</w:t>
      </w:r>
      <w:proofErr w:type="spellEnd"/>
      <w:r>
        <w:t xml:space="preserve"> verwendet werden. Die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)-Methode wird </w:t>
      </w:r>
      <w:r w:rsidR="00795458">
        <w:t>vor dem Speichern</w:t>
      </w:r>
      <w:r>
        <w:t xml:space="preserve"> ausgeführt und lädt den jeweils aktuellen Satz aus der Datenbank. Damit wird auch </w:t>
      </w:r>
      <w:r w:rsidR="00795268">
        <w:t xml:space="preserve">der </w:t>
      </w:r>
      <w:r>
        <w:t>Zählerstand überschrieben</w:t>
      </w:r>
      <w:r w:rsidR="00B533C1">
        <w:t>.</w:t>
      </w:r>
    </w:p>
    <w:p w:rsidR="00481C68" w:rsidRDefault="00481C68" w:rsidP="008824C3">
      <w:pPr>
        <w:pStyle w:val="Listenabsatz"/>
        <w:numPr>
          <w:ilvl w:val="0"/>
          <w:numId w:val="37"/>
        </w:numPr>
      </w:pPr>
      <w:r>
        <w:t xml:space="preserve">Der </w:t>
      </w:r>
      <w:proofErr w:type="spellStart"/>
      <w:r w:rsidRPr="00795458">
        <w:rPr>
          <w:rFonts w:ascii="Courier New" w:hAnsi="Courier New" w:cs="Courier New"/>
        </w:rPr>
        <w:t>BOService</w:t>
      </w:r>
      <w:proofErr w:type="spellEnd"/>
      <w:r>
        <w:t xml:space="preserve"> ist recht einfach gehalten und erwartet, dass der ursprüngliche Zähler beim Update übergeben wird. Anderen Frameworks (z.B. </w:t>
      </w:r>
      <w:r w:rsidR="00795268">
        <w:t>H</w:t>
      </w:r>
      <w:r>
        <w:t>ibernate) erwarten ein anderes Vorgehen.</w:t>
      </w:r>
    </w:p>
    <w:p w:rsidR="00FF3EBD" w:rsidRDefault="00FF3EBD" w:rsidP="00FF3EBD">
      <w:pPr>
        <w:pStyle w:val="berschrift3"/>
      </w:pPr>
      <w:r>
        <w:t>Beispiellösung</w:t>
      </w:r>
    </w:p>
    <w:p w:rsidR="00FF3EBD" w:rsidRPr="00CD21CB" w:rsidRDefault="00FF3EBD" w:rsidP="00FF3EBD"/>
    <w:p w:rsidR="00CD21CB" w:rsidRPr="00CD21CB" w:rsidRDefault="003C1364" w:rsidP="00FF3EBD">
      <w:pPr>
        <w:rPr>
          <w:rStyle w:val="Hyperlink"/>
        </w:rPr>
      </w:pPr>
      <w:hyperlink r:id="rId27" w:history="1">
        <w:r w:rsidR="00FF3EBD" w:rsidRPr="00CD21CB">
          <w:rPr>
            <w:rStyle w:val="Hyperlink"/>
          </w:rPr>
          <w:t>https://github.com/anderscore-gmbh/wicket-2019.03/tree/master/Aufgabe-19-CheesrWebApp</w:t>
        </w:r>
      </w:hyperlink>
    </w:p>
    <w:p w:rsidR="00CD21CB" w:rsidRPr="00CD21CB" w:rsidRDefault="00CD21CB" w:rsidP="00CD21CB">
      <w:pPr>
        <w:pStyle w:val="berschrift2"/>
        <w:numPr>
          <w:ilvl w:val="0"/>
          <w:numId w:val="0"/>
        </w:numPr>
      </w:pPr>
    </w:p>
    <w:p w:rsidR="00CD21CB" w:rsidRPr="00903523" w:rsidRDefault="00CD21CB" w:rsidP="00CD21CB">
      <w:pPr>
        <w:pStyle w:val="berschrift2"/>
      </w:pPr>
      <w:bookmarkStart w:id="14" w:name="_Toc3395941"/>
      <w:r w:rsidRPr="00903523">
        <w:t>Dynamisches Layout &amp; nicht-strukturierte Dokumente</w:t>
      </w:r>
      <w:bookmarkEnd w:id="14"/>
    </w:p>
    <w:p w:rsidR="00CD21CB" w:rsidRPr="00903523" w:rsidRDefault="00CD21CB" w:rsidP="00CD21CB"/>
    <w:p w:rsidR="00CD21CB" w:rsidRDefault="00CD21CB" w:rsidP="00CD21CB">
      <w:r w:rsidRPr="00903523">
        <w:t>Jeder Käsesorte können dynamische Attribute zugewiesen werden</w:t>
      </w:r>
      <w:r w:rsidR="0011722F">
        <w:t xml:space="preserve"> </w:t>
      </w:r>
      <w:r w:rsidRPr="00903523">
        <w:t>(</w:t>
      </w:r>
      <w:proofErr w:type="gramStart"/>
      <w:r w:rsidRPr="00903523">
        <w:rPr>
          <w:rFonts w:ascii="Courier New" w:hAnsi="Courier New" w:cs="Courier New"/>
        </w:rPr>
        <w:t>Cheese::</w:t>
      </w:r>
      <w:proofErr w:type="spellStart"/>
      <w:proofErr w:type="gramEnd"/>
      <w:r w:rsidRPr="00903523">
        <w:rPr>
          <w:rFonts w:ascii="Courier New" w:hAnsi="Courier New" w:cs="Courier New"/>
        </w:rPr>
        <w:t>additionalAttributes</w:t>
      </w:r>
      <w:proofErr w:type="spellEnd"/>
      <w:r w:rsidRPr="00903523">
        <w:t xml:space="preserve">), die sich von Käse zu Käse unterscheiden können. Zeigen Sie die Attribute und </w:t>
      </w:r>
      <w:r w:rsidR="0011722F">
        <w:t>i</w:t>
      </w:r>
      <w:r w:rsidRPr="00903523">
        <w:t>hre Werte an.</w:t>
      </w:r>
    </w:p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Default="0011722F" w:rsidP="00CD21CB"/>
    <w:p w:rsidR="0011722F" w:rsidRPr="00903523" w:rsidRDefault="0011722F" w:rsidP="00CD21CB"/>
    <w:p w:rsidR="00CD21CB" w:rsidRPr="00903523" w:rsidRDefault="00CD21CB" w:rsidP="00CD21CB"/>
    <w:p w:rsidR="00CD21CB" w:rsidRPr="00903523" w:rsidRDefault="00CD21CB" w:rsidP="00CD21CB">
      <w:pPr>
        <w:pStyle w:val="berschrift3"/>
      </w:pPr>
      <w:r w:rsidRPr="00903523">
        <w:lastRenderedPageBreak/>
        <w:t>Aufgabenstellung</w:t>
      </w:r>
    </w:p>
    <w:p w:rsidR="00CD21CB" w:rsidRPr="00903523" w:rsidRDefault="00CD21CB" w:rsidP="00CD21CB"/>
    <w:p w:rsidR="00CD21CB" w:rsidRPr="00903523" w:rsidRDefault="00CD21CB" w:rsidP="00CD21CB">
      <w:pPr>
        <w:pStyle w:val="Listenabsatz"/>
        <w:numPr>
          <w:ilvl w:val="0"/>
          <w:numId w:val="38"/>
        </w:numPr>
      </w:pPr>
      <w:r w:rsidRPr="00903523">
        <w:t xml:space="preserve">Erweitern Sie die Sorten-Liste auf der Index-Seite: Zeigen Sie zum Käse alle verfügbaren Attribute an. </w:t>
      </w:r>
    </w:p>
    <w:p w:rsidR="0011722F" w:rsidRPr="0011722F" w:rsidRDefault="00CD21CB" w:rsidP="0011722F">
      <w:pPr>
        <w:pStyle w:val="Listenabsatz"/>
        <w:numPr>
          <w:ilvl w:val="0"/>
          <w:numId w:val="38"/>
        </w:numPr>
        <w:rPr>
          <w:rFonts w:ascii="Courier New" w:hAnsi="Courier New" w:cs="Courier New"/>
        </w:rPr>
      </w:pPr>
      <w:r w:rsidRPr="00903523">
        <w:t xml:space="preserve">Die Sortierreihenfolge kann über die Datei </w:t>
      </w:r>
      <w:proofErr w:type="spellStart"/>
      <w:proofErr w:type="gramStart"/>
      <w:r w:rsidRPr="00903523">
        <w:rPr>
          <w:rFonts w:ascii="Courier New" w:hAnsi="Courier New" w:cs="Courier New"/>
        </w:rPr>
        <w:t>config.yaml</w:t>
      </w:r>
      <w:proofErr w:type="spellEnd"/>
      <w:proofErr w:type="gramEnd"/>
      <w:r w:rsidRPr="00903523">
        <w:t xml:space="preserve"> konfiguriert werden. Ist für </w:t>
      </w:r>
      <w:r w:rsidR="00164A62">
        <w:t xml:space="preserve">ein </w:t>
      </w:r>
      <w:r w:rsidRPr="00903523">
        <w:t>Attribut keine So</w:t>
      </w:r>
      <w:r w:rsidR="00903523" w:rsidRPr="00903523">
        <w:t xml:space="preserve">rtierreihenfolge hinterlegt, </w:t>
      </w:r>
      <w:r w:rsidR="00A02798">
        <w:t>so</w:t>
      </w:r>
      <w:r w:rsidR="00903523" w:rsidRPr="00903523">
        <w:t xml:space="preserve"> er</w:t>
      </w:r>
      <w:r w:rsidR="00903523">
        <w:t>scheint es am Ende (Tie-Break: a</w:t>
      </w:r>
      <w:r w:rsidR="00903523" w:rsidRPr="00903523">
        <w:t>lphabetische Sortierung). Beispiel:</w:t>
      </w:r>
    </w:p>
    <w:p w:rsidR="0011722F" w:rsidRPr="0011722F" w:rsidRDefault="0011722F" w:rsidP="0011722F">
      <w:pPr>
        <w:rPr>
          <w:rFonts w:ascii="Courier New" w:hAnsi="Courier New" w:cs="Courier New"/>
        </w:rPr>
      </w:pPr>
    </w:p>
    <w:p w:rsidR="00903523" w:rsidRPr="0011722F" w:rsidRDefault="00903523" w:rsidP="0011722F">
      <w:pPr>
        <w:pStyle w:val="Listenabsatz"/>
        <w:rPr>
          <w:rFonts w:ascii="Courier New" w:hAnsi="Courier New" w:cs="Courier New"/>
        </w:rPr>
      </w:pPr>
      <w:proofErr w:type="spellStart"/>
      <w:r w:rsidRPr="0011722F">
        <w:rPr>
          <w:rFonts w:ascii="Courier New" w:hAnsi="Courier New" w:cs="Courier New"/>
        </w:rPr>
        <w:t>cheese_attribute_order</w:t>
      </w:r>
      <w:proofErr w:type="spellEnd"/>
      <w:r w:rsidRPr="0011722F">
        <w:rPr>
          <w:rFonts w:ascii="Courier New" w:hAnsi="Courier New" w:cs="Courier New"/>
        </w:rPr>
        <w:t>:</w:t>
      </w:r>
    </w:p>
    <w:p w:rsidR="00903523" w:rsidRPr="00903523" w:rsidRDefault="00903523" w:rsidP="00903523">
      <w:pPr>
        <w:pStyle w:val="Listenabsatz"/>
        <w:rPr>
          <w:rFonts w:ascii="Courier New" w:hAnsi="Courier New" w:cs="Courier New"/>
        </w:rPr>
      </w:pPr>
      <w:r w:rsidRPr="00903523">
        <w:rPr>
          <w:rFonts w:ascii="Courier New" w:hAnsi="Courier New" w:cs="Courier New"/>
        </w:rPr>
        <w:t xml:space="preserve">  - Discount</w:t>
      </w:r>
    </w:p>
    <w:p w:rsidR="00903523" w:rsidRPr="00903523" w:rsidRDefault="00903523" w:rsidP="00903523">
      <w:pPr>
        <w:pStyle w:val="Listenabsatz"/>
      </w:pPr>
      <w:r w:rsidRPr="00903523">
        <w:rPr>
          <w:rFonts w:ascii="Courier New" w:hAnsi="Courier New" w:cs="Courier New"/>
        </w:rPr>
        <w:t xml:space="preserve">  - </w:t>
      </w:r>
      <w:proofErr w:type="spellStart"/>
      <w:r w:rsidRPr="00903523">
        <w:rPr>
          <w:rFonts w:ascii="Courier New" w:hAnsi="Courier New" w:cs="Courier New"/>
        </w:rPr>
        <w:t>Delivery</w:t>
      </w:r>
      <w:proofErr w:type="spellEnd"/>
      <w:r w:rsidRPr="00903523">
        <w:rPr>
          <w:rFonts w:ascii="Courier New" w:hAnsi="Courier New" w:cs="Courier New"/>
        </w:rPr>
        <w:t xml:space="preserve"> Date</w:t>
      </w:r>
      <w:r w:rsidRPr="00903523">
        <w:br/>
      </w:r>
      <w:r w:rsidRPr="00903523">
        <w:br/>
        <w:t xml:space="preserve">An </w:t>
      </w:r>
      <w:r w:rsidR="0011722F">
        <w:t>den ersten</w:t>
      </w:r>
      <w:r w:rsidRPr="00903523">
        <w:t xml:space="preserve"> Stellen werden die Attribute Discount und </w:t>
      </w:r>
      <w:proofErr w:type="spellStart"/>
      <w:r w:rsidRPr="00903523">
        <w:t>Delivery</w:t>
      </w:r>
      <w:proofErr w:type="spellEnd"/>
      <w:r w:rsidRPr="00903523">
        <w:t xml:space="preserve"> Date angezeigt, dahinter </w:t>
      </w:r>
      <w:r w:rsidR="001B64B3">
        <w:t>weitere</w:t>
      </w:r>
      <w:r w:rsidRPr="00903523">
        <w:t xml:space="preserve"> Attribute (z.B. </w:t>
      </w:r>
      <w:proofErr w:type="spellStart"/>
      <w:r w:rsidRPr="00903523">
        <w:t>Fat</w:t>
      </w:r>
      <w:proofErr w:type="spellEnd"/>
      <w:r w:rsidRPr="00903523">
        <w:t xml:space="preserve"> Content).</w:t>
      </w:r>
    </w:p>
    <w:p w:rsidR="00903523" w:rsidRPr="00903523" w:rsidRDefault="00903523" w:rsidP="00903523"/>
    <w:p w:rsidR="00903523" w:rsidRPr="00903523" w:rsidRDefault="00903523" w:rsidP="00903523">
      <w:pPr>
        <w:pStyle w:val="berschrift3"/>
      </w:pPr>
      <w:r w:rsidRPr="00903523">
        <w:t>Hinweise</w:t>
      </w:r>
    </w:p>
    <w:p w:rsidR="00903523" w:rsidRPr="00903523" w:rsidRDefault="00903523" w:rsidP="00903523"/>
    <w:p w:rsidR="00CD21CB" w:rsidRDefault="00903523" w:rsidP="00903523">
      <w:pPr>
        <w:pStyle w:val="Listenabsatz"/>
        <w:numPr>
          <w:ilvl w:val="0"/>
          <w:numId w:val="39"/>
        </w:numPr>
      </w:pPr>
      <w:r w:rsidRPr="00903523">
        <w:t xml:space="preserve">Die </w:t>
      </w:r>
      <w:r>
        <w:t>Beispiellösung</w:t>
      </w:r>
      <w:r w:rsidRPr="00903523">
        <w:t xml:space="preserve"> enthält </w:t>
      </w:r>
      <w:r>
        <w:t xml:space="preserve">bereits einen YAML-Parser und </w:t>
      </w:r>
      <w:proofErr w:type="spellStart"/>
      <w:r>
        <w:t>Comparator</w:t>
      </w:r>
      <w:proofErr w:type="spellEnd"/>
      <w:r>
        <w:t xml:space="preserve"> ohne </w:t>
      </w:r>
      <w:proofErr w:type="spellStart"/>
      <w:r>
        <w:t>Wicket-Bindings</w:t>
      </w:r>
      <w:proofErr w:type="spellEnd"/>
      <w:r>
        <w:t>. Er kann übernommen werden.</w:t>
      </w:r>
    </w:p>
    <w:p w:rsidR="00903523" w:rsidRPr="00903523" w:rsidRDefault="00903523" w:rsidP="00903523">
      <w:pPr>
        <w:pStyle w:val="Listenabsatz"/>
        <w:numPr>
          <w:ilvl w:val="0"/>
          <w:numId w:val="39"/>
        </w:numPr>
      </w:pPr>
      <w:r>
        <w:t>Versuchen Sie</w:t>
      </w:r>
      <w:r w:rsidR="0011722F">
        <w:t>,</w:t>
      </w:r>
      <w:r>
        <w:t xml:space="preserve"> auf </w:t>
      </w:r>
      <w:proofErr w:type="spellStart"/>
      <w:r w:rsidR="0011722F">
        <w:t>F</w:t>
      </w:r>
      <w:r>
        <w:t>actories</w:t>
      </w:r>
      <w:proofErr w:type="spellEnd"/>
      <w:r>
        <w:t xml:space="preserve"> oder </w:t>
      </w:r>
      <w:r w:rsidR="0011722F">
        <w:t>F</w:t>
      </w:r>
      <w:r>
        <w:t xml:space="preserve">actory-Methoden zu verzichten (vgl. </w:t>
      </w:r>
      <w:proofErr w:type="spellStart"/>
      <w:r>
        <w:t>Wicket</w:t>
      </w:r>
      <w:proofErr w:type="spellEnd"/>
      <w:r>
        <w:t xml:space="preserve"> Best Practices)</w:t>
      </w:r>
    </w:p>
    <w:p w:rsidR="0011722F" w:rsidRDefault="0011722F" w:rsidP="0011722F">
      <w:pPr>
        <w:pStyle w:val="berschrift3"/>
      </w:pPr>
      <w:r>
        <w:t>Beispiellösung</w:t>
      </w:r>
    </w:p>
    <w:p w:rsidR="0011722F" w:rsidRPr="00CD21CB" w:rsidRDefault="0011722F" w:rsidP="0011722F"/>
    <w:p w:rsidR="00CD21CB" w:rsidRDefault="003C1364" w:rsidP="00FF3EBD">
      <w:pPr>
        <w:rPr>
          <w:rStyle w:val="Hyperlink"/>
        </w:rPr>
      </w:pPr>
      <w:hyperlink r:id="rId28" w:history="1">
        <w:r w:rsidR="0011722F" w:rsidRPr="00EB3076">
          <w:rPr>
            <w:rStyle w:val="Hyperlink"/>
          </w:rPr>
          <w:t>https://github.com/anderscore-gmbh/wicket-2019.03/tree/master/Aufgabe-20-CheesrWebApp</w:t>
        </w:r>
      </w:hyperlink>
    </w:p>
    <w:p w:rsidR="00E222A8" w:rsidRDefault="00E222A8" w:rsidP="00E222A8">
      <w:pPr>
        <w:pStyle w:val="berschrift2"/>
        <w:numPr>
          <w:ilvl w:val="0"/>
          <w:numId w:val="0"/>
        </w:numPr>
      </w:pPr>
    </w:p>
    <w:p w:rsidR="00E222A8" w:rsidRDefault="00E222A8" w:rsidP="00E222A8">
      <w:pPr>
        <w:pStyle w:val="berschrift2"/>
      </w:pPr>
      <w:r>
        <w:t xml:space="preserve">Tabelle mit CSV Export als </w:t>
      </w:r>
      <w:proofErr w:type="spellStart"/>
      <w:r>
        <w:t>Resource</w:t>
      </w:r>
      <w:proofErr w:type="spellEnd"/>
    </w:p>
    <w:p w:rsidR="00E222A8" w:rsidRPr="00E222A8" w:rsidRDefault="00E222A8" w:rsidP="00E222A8"/>
    <w:p w:rsidR="00E222A8" w:rsidRDefault="00E222A8" w:rsidP="00E222A8">
      <w:r>
        <w:t>Die Käsesorten sollen als Tabelle dargestellt werden, damit Benutzer einfach nach Spalten sortieren können. Die Tabelle soll über eine Export-Funktion verfügen, die die gleichen Spalten enthä</w:t>
      </w:r>
      <w:r w:rsidR="001E6D69">
        <w:t>l</w:t>
      </w:r>
      <w:r>
        <w:t>t</w:t>
      </w:r>
      <w:r w:rsidR="001E6D69">
        <w:t>. Eine Suche muss nicht implementiert werden</w:t>
      </w:r>
      <w:r>
        <w:t>.</w:t>
      </w:r>
    </w:p>
    <w:p w:rsidR="00E222A8" w:rsidRDefault="00E222A8" w:rsidP="00E222A8"/>
    <w:p w:rsidR="00E222A8" w:rsidRDefault="00E222A8" w:rsidP="00E222A8">
      <w:pPr>
        <w:pStyle w:val="berschrift3"/>
      </w:pPr>
      <w:r>
        <w:t>Aufgabenstellung</w:t>
      </w:r>
    </w:p>
    <w:p w:rsidR="00E222A8" w:rsidRDefault="00E222A8" w:rsidP="00E222A8"/>
    <w:p w:rsidR="00E222A8" w:rsidRDefault="00E222A8" w:rsidP="00E222A8">
      <w:pPr>
        <w:pStyle w:val="Listenabsatz"/>
        <w:numPr>
          <w:ilvl w:val="0"/>
          <w:numId w:val="44"/>
        </w:numPr>
      </w:pPr>
      <w:r>
        <w:t xml:space="preserve">Ersetzen Sie die </w:t>
      </w:r>
      <w:proofErr w:type="spellStart"/>
      <w:r>
        <w:t>ListView</w:t>
      </w:r>
      <w:proofErr w:type="spellEnd"/>
      <w:r>
        <w:t xml:space="preserve"> auf der Index-Seite durch eine </w:t>
      </w:r>
      <w:proofErr w:type="spellStart"/>
      <w:r>
        <w:t>DataTable</w:t>
      </w:r>
      <w:proofErr w:type="spellEnd"/>
      <w:r>
        <w:t>. Die Tabelle verfügt über 4 Spalten:</w:t>
      </w:r>
    </w:p>
    <w:p w:rsidR="00E222A8" w:rsidRDefault="00E222A8" w:rsidP="00E222A8">
      <w:pPr>
        <w:pStyle w:val="Listenabsatz"/>
        <w:numPr>
          <w:ilvl w:val="1"/>
          <w:numId w:val="44"/>
        </w:numPr>
      </w:pPr>
      <w:r>
        <w:t>Name der Käsesorte</w:t>
      </w:r>
    </w:p>
    <w:p w:rsidR="00E222A8" w:rsidRDefault="00E222A8" w:rsidP="00E222A8">
      <w:pPr>
        <w:pStyle w:val="Listenabsatz"/>
        <w:numPr>
          <w:ilvl w:val="1"/>
          <w:numId w:val="44"/>
        </w:numPr>
      </w:pPr>
      <w:r>
        <w:t>Beschreibung</w:t>
      </w:r>
    </w:p>
    <w:p w:rsidR="00E222A8" w:rsidRDefault="00E222A8" w:rsidP="00E222A8">
      <w:pPr>
        <w:pStyle w:val="Listenabsatz"/>
        <w:numPr>
          <w:ilvl w:val="1"/>
          <w:numId w:val="44"/>
        </w:numPr>
      </w:pPr>
      <w:r>
        <w:t>Preis</w:t>
      </w:r>
    </w:p>
    <w:p w:rsidR="00E222A8" w:rsidRDefault="00E222A8" w:rsidP="00E222A8">
      <w:pPr>
        <w:pStyle w:val="Listenabsatz"/>
        <w:numPr>
          <w:ilvl w:val="1"/>
          <w:numId w:val="44"/>
        </w:numPr>
      </w:pPr>
      <w:r>
        <w:t xml:space="preserve">„Add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“-Link</w:t>
      </w:r>
    </w:p>
    <w:p w:rsidR="00E222A8" w:rsidRDefault="00E222A8" w:rsidP="00E222A8">
      <w:pPr>
        <w:pStyle w:val="Listenabsatz"/>
        <w:numPr>
          <w:ilvl w:val="0"/>
          <w:numId w:val="44"/>
        </w:numPr>
      </w:pPr>
      <w:r>
        <w:t xml:space="preserve">Platzieren Sie einen Link „Export CSV“ oberhalb der Tabelle. Der Export soll die kompletten Daten der Tabelle enthalten (d.h. </w:t>
      </w:r>
      <w:proofErr w:type="spellStart"/>
      <w:r>
        <w:t>Pagination</w:t>
      </w:r>
      <w:proofErr w:type="spellEnd"/>
      <w:r>
        <w:t xml:space="preserve"> nicht berücksichtigen).</w:t>
      </w:r>
    </w:p>
    <w:p w:rsidR="00992373" w:rsidRDefault="00992373" w:rsidP="00992373">
      <w:pPr>
        <w:pStyle w:val="Listenabsatz"/>
        <w:numPr>
          <w:ilvl w:val="0"/>
          <w:numId w:val="44"/>
        </w:numPr>
      </w:pPr>
      <w:r>
        <w:t>Der Preis soll im Export und in der Ansicht in der Locale des Server</w:t>
      </w:r>
      <w:r w:rsidR="00A60296">
        <w:t>s</w:t>
      </w:r>
      <w:r>
        <w:t xml:space="preserve"> angezeigt werden (</w:t>
      </w:r>
      <w:proofErr w:type="spellStart"/>
      <w:r w:rsidRPr="00992373">
        <w:rPr>
          <w:rFonts w:ascii="Courier New" w:hAnsi="Courier New" w:cs="Courier New"/>
        </w:rPr>
        <w:t>NumberFormat.getCurrencyInstance</w:t>
      </w:r>
      <w:proofErr w:type="spellEnd"/>
      <w:r w:rsidRPr="00992373">
        <w:rPr>
          <w:rFonts w:ascii="Courier New" w:hAnsi="Courier New" w:cs="Courier New"/>
        </w:rPr>
        <w:t>(</w:t>
      </w:r>
      <w:proofErr w:type="gramStart"/>
      <w:r w:rsidRPr="00992373">
        <w:rPr>
          <w:rFonts w:ascii="Courier New" w:hAnsi="Courier New" w:cs="Courier New"/>
        </w:rPr>
        <w:t>).</w:t>
      </w:r>
      <w:proofErr w:type="spellStart"/>
      <w:r w:rsidRPr="00992373">
        <w:rPr>
          <w:rFonts w:ascii="Courier New" w:hAnsi="Courier New" w:cs="Courier New"/>
        </w:rPr>
        <w:t>format</w:t>
      </w:r>
      <w:proofErr w:type="spellEnd"/>
      <w:proofErr w:type="gramEnd"/>
      <w:r w:rsidRPr="00992373">
        <w:rPr>
          <w:rFonts w:ascii="Courier New" w:hAnsi="Courier New" w:cs="Courier New"/>
        </w:rPr>
        <w:t>(..)</w:t>
      </w:r>
      <w:r>
        <w:t>)</w:t>
      </w:r>
    </w:p>
    <w:p w:rsidR="00E222A8" w:rsidRDefault="00E222A8" w:rsidP="00E222A8"/>
    <w:p w:rsidR="00E222A8" w:rsidRDefault="00E222A8" w:rsidP="00E222A8">
      <w:pPr>
        <w:pStyle w:val="berschrift3"/>
      </w:pPr>
      <w:r>
        <w:t>Hinweise</w:t>
      </w:r>
    </w:p>
    <w:p w:rsidR="00E222A8" w:rsidRPr="00E222A8" w:rsidRDefault="00E222A8" w:rsidP="00E222A8"/>
    <w:p w:rsidR="00E222A8" w:rsidRDefault="00E222A8" w:rsidP="00566E50">
      <w:pPr>
        <w:pStyle w:val="Listenabsatz"/>
        <w:numPr>
          <w:ilvl w:val="0"/>
          <w:numId w:val="45"/>
        </w:numPr>
      </w:pPr>
      <w:r>
        <w:t>Die</w:t>
      </w:r>
      <w:r w:rsidR="00566E50">
        <w:t xml:space="preserve"> Klasse</w:t>
      </w:r>
      <w:r>
        <w:t xml:space="preserve"> </w:t>
      </w:r>
      <w:proofErr w:type="spellStart"/>
      <w:r w:rsidR="00566E50" w:rsidRPr="00566E50">
        <w:rPr>
          <w:rFonts w:ascii="Courier New" w:hAnsi="Courier New" w:cs="Courier New"/>
        </w:rPr>
        <w:t>DefaultDataTable</w:t>
      </w:r>
      <w:proofErr w:type="spellEnd"/>
      <w:r>
        <w:t xml:space="preserve"> ist im </w:t>
      </w:r>
      <w:r w:rsidR="00566E50">
        <w:t>Bereich</w:t>
      </w:r>
      <w:r>
        <w:t xml:space="preserve"> </w:t>
      </w:r>
      <w:proofErr w:type="spellStart"/>
      <w:r>
        <w:t>wicket</w:t>
      </w:r>
      <w:proofErr w:type="spellEnd"/>
      <w:r>
        <w:t xml:space="preserve">-extras enthalten – einer zusätzlichen Maven </w:t>
      </w:r>
      <w:proofErr w:type="spellStart"/>
      <w:r w:rsidR="001E76CC">
        <w:t>D</w:t>
      </w:r>
      <w:r>
        <w:t>epedency</w:t>
      </w:r>
      <w:proofErr w:type="spellEnd"/>
      <w:r>
        <w:t>.</w:t>
      </w:r>
    </w:p>
    <w:p w:rsidR="00E222A8" w:rsidRDefault="00E222A8" w:rsidP="00E222A8">
      <w:pPr>
        <w:pStyle w:val="Listenabsatz"/>
        <w:numPr>
          <w:ilvl w:val="0"/>
          <w:numId w:val="45"/>
        </w:numPr>
      </w:pPr>
      <w:r>
        <w:t xml:space="preserve">Ein kurzes Beispiel zur Verwendung der </w:t>
      </w:r>
      <w:proofErr w:type="spellStart"/>
      <w:r>
        <w:t>DataTable</w:t>
      </w:r>
      <w:proofErr w:type="spellEnd"/>
      <w:r>
        <w:t xml:space="preserve"> finden Sie unter: </w:t>
      </w:r>
      <w:hyperlink r:id="rId29" w:history="1">
        <w:r w:rsidRPr="00B05125">
          <w:rPr>
            <w:rStyle w:val="Hyperlink"/>
          </w:rPr>
          <w:t>https://cwiki.apache.org/confluence/display/WICKET/Simple+Sortable+DataTable+Example</w:t>
        </w:r>
      </w:hyperlink>
      <w:r>
        <w:t xml:space="preserve"> – der Code bezieht sich jedoch auf eine alte </w:t>
      </w:r>
      <w:proofErr w:type="spellStart"/>
      <w:r>
        <w:t>Wicket</w:t>
      </w:r>
      <w:proofErr w:type="spellEnd"/>
      <w:r>
        <w:t xml:space="preserve"> Version. </w:t>
      </w:r>
    </w:p>
    <w:p w:rsidR="00E222A8" w:rsidRDefault="00CA44BC" w:rsidP="00C24FBC">
      <w:pPr>
        <w:pStyle w:val="Listenabsatz"/>
        <w:numPr>
          <w:ilvl w:val="0"/>
          <w:numId w:val="45"/>
        </w:numPr>
      </w:pPr>
      <w:r>
        <w:t>Verwenden S</w:t>
      </w:r>
      <w:r w:rsidR="00E222A8">
        <w:t xml:space="preserve">ie die Definition der Spalten gleichzeitig für Tabelle und Export: </w:t>
      </w:r>
      <w:proofErr w:type="spellStart"/>
      <w:r w:rsidR="00E222A8">
        <w:t>Wicket</w:t>
      </w:r>
      <w:proofErr w:type="spellEnd"/>
      <w:r w:rsidR="00E222A8">
        <w:t xml:space="preserve"> verfügt über eine</w:t>
      </w:r>
      <w:r w:rsidR="001E76CC">
        <w:t>n</w:t>
      </w:r>
      <w:r w:rsidR="00E222A8">
        <w:t xml:space="preserve"> CSV-</w:t>
      </w:r>
      <w:proofErr w:type="spellStart"/>
      <w:r w:rsidR="00E222A8">
        <w:t>Exporter</w:t>
      </w:r>
      <w:proofErr w:type="spellEnd"/>
      <w:r w:rsidR="00E222A8">
        <w:t xml:space="preserve"> – die Basisklassen und Interfaces sind z.T. identisch. Bspw. </w:t>
      </w:r>
      <w:r w:rsidR="001E76CC">
        <w:t>k</w:t>
      </w:r>
      <w:bookmarkStart w:id="15" w:name="_GoBack"/>
      <w:bookmarkEnd w:id="15"/>
      <w:r w:rsidR="00E222A8">
        <w:t>ann mit de</w:t>
      </w:r>
      <w:r w:rsidR="00C24FBC">
        <w:t>n</w:t>
      </w:r>
      <w:r w:rsidR="00E222A8">
        <w:t xml:space="preserve"> Klasse</w:t>
      </w:r>
      <w:r w:rsidR="00C24FBC">
        <w:t>n</w:t>
      </w:r>
      <w:r w:rsidR="00E222A8">
        <w:t xml:space="preserve"> </w:t>
      </w:r>
      <w:proofErr w:type="spellStart"/>
      <w:r w:rsidR="00E222A8" w:rsidRPr="00C24FBC">
        <w:rPr>
          <w:rFonts w:ascii="Courier New" w:hAnsi="Courier New" w:cs="Courier New"/>
        </w:rPr>
        <w:t>PropertyColumn</w:t>
      </w:r>
      <w:proofErr w:type="spellEnd"/>
      <w:r w:rsidR="00C24FBC">
        <w:t xml:space="preserve"> und </w:t>
      </w:r>
      <w:proofErr w:type="spellStart"/>
      <w:r w:rsidR="00C24FBC" w:rsidRPr="00C24FBC">
        <w:rPr>
          <w:rFonts w:ascii="Courier New" w:hAnsi="Courier New" w:cs="Courier New"/>
        </w:rPr>
        <w:t>LambdaColumn</w:t>
      </w:r>
      <w:proofErr w:type="spellEnd"/>
      <w:r w:rsidR="00E222A8">
        <w:t xml:space="preserve"> gleichzeitig eine Spalte für den </w:t>
      </w:r>
      <w:proofErr w:type="spellStart"/>
      <w:r w:rsidR="00E222A8" w:rsidRPr="00C24FBC">
        <w:rPr>
          <w:rFonts w:ascii="Courier New" w:hAnsi="Courier New" w:cs="Courier New"/>
        </w:rPr>
        <w:t>CSVExporter</w:t>
      </w:r>
      <w:proofErr w:type="spellEnd"/>
      <w:r w:rsidR="00E222A8">
        <w:t xml:space="preserve"> und für die </w:t>
      </w:r>
      <w:proofErr w:type="spellStart"/>
      <w:r w:rsidR="00E222A8">
        <w:t>DataTable</w:t>
      </w:r>
      <w:proofErr w:type="spellEnd"/>
      <w:r w:rsidR="00E222A8">
        <w:t xml:space="preserve"> definiert werden.</w:t>
      </w:r>
    </w:p>
    <w:p w:rsidR="00E222A8" w:rsidRDefault="003C1364" w:rsidP="00E222A8">
      <w:pPr>
        <w:pStyle w:val="Listenabsatz"/>
        <w:numPr>
          <w:ilvl w:val="1"/>
          <w:numId w:val="45"/>
        </w:numPr>
      </w:pPr>
      <w:hyperlink r:id="rId30" w:history="1">
        <w:r w:rsidR="00E222A8" w:rsidRPr="00B05125">
          <w:rPr>
            <w:rStyle w:val="Hyperlink"/>
          </w:rPr>
          <w:t>https://ci.apache.org/projects/wicket/apidocs/8.x/org/apache/wicket/extensions/markup/html/repeater/data/table/export/CSVDataExporter.html</w:t>
        </w:r>
      </w:hyperlink>
    </w:p>
    <w:p w:rsidR="00E222A8" w:rsidRDefault="003C1364" w:rsidP="00C24FBC">
      <w:pPr>
        <w:pStyle w:val="Listenabsatz"/>
        <w:numPr>
          <w:ilvl w:val="1"/>
          <w:numId w:val="45"/>
        </w:numPr>
      </w:pPr>
      <w:hyperlink r:id="rId31" w:history="1">
        <w:r w:rsidR="00C24FBC" w:rsidRPr="00B05125">
          <w:rPr>
            <w:rStyle w:val="Hyperlink"/>
          </w:rPr>
          <w:t>https://ci.apache.org/projects/wicket/apidocs/8.x/org/apache/wicket/extensions/markup/html/repeater/data/table/LambdaColumn.html</w:t>
        </w:r>
      </w:hyperlink>
      <w:r w:rsidR="00C24FBC">
        <w:t xml:space="preserve"> </w:t>
      </w:r>
    </w:p>
    <w:p w:rsidR="00C24FBC" w:rsidRPr="00E222A8" w:rsidRDefault="003C1364" w:rsidP="00C24FBC">
      <w:pPr>
        <w:pStyle w:val="Listenabsatz"/>
        <w:numPr>
          <w:ilvl w:val="1"/>
          <w:numId w:val="45"/>
        </w:numPr>
      </w:pPr>
      <w:hyperlink r:id="rId32" w:history="1">
        <w:r w:rsidR="00C24FBC" w:rsidRPr="00B05125">
          <w:rPr>
            <w:rStyle w:val="Hyperlink"/>
          </w:rPr>
          <w:t>https://ci.apache.org/projects/wicket/apidocs/8.x/org/apache/wicket/extensions/markup/html/repeater/data/table/PropertyColumn.html</w:t>
        </w:r>
      </w:hyperlink>
      <w:r w:rsidR="00C24FBC">
        <w:t xml:space="preserve"> </w:t>
      </w:r>
    </w:p>
    <w:p w:rsidR="00E222A8" w:rsidRPr="00E222A8" w:rsidRDefault="00E222A8" w:rsidP="00E222A8"/>
    <w:sectPr w:rsidR="00E222A8" w:rsidRPr="00E222A8" w:rsidSect="005B78EF">
      <w:headerReference w:type="default" r:id="rId33"/>
      <w:footerReference w:type="default" r:id="rId34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364" w:rsidRDefault="003C1364">
      <w:r>
        <w:separator/>
      </w:r>
    </w:p>
  </w:endnote>
  <w:endnote w:type="continuationSeparator" w:id="0">
    <w:p w:rsidR="003C1364" w:rsidRDefault="003C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80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228"/>
      <w:gridCol w:w="3352"/>
    </w:tblGrid>
    <w:tr w:rsidR="006A0589" w:rsidRPr="00226B7F" w:rsidTr="006A0589">
      <w:trPr>
        <w:trHeight w:val="81"/>
      </w:trPr>
      <w:tc>
        <w:tcPr>
          <w:tcW w:w="6228" w:type="dxa"/>
        </w:tcPr>
        <w:p w:rsidR="006A0589" w:rsidRPr="006A0589" w:rsidRDefault="00720FD5" w:rsidP="004345F5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Daniel Krämer</w:t>
          </w:r>
        </w:p>
      </w:tc>
      <w:tc>
        <w:tcPr>
          <w:tcW w:w="3352" w:type="dxa"/>
        </w:tcPr>
        <w:p w:rsidR="006A0589" w:rsidRPr="00226B7F" w:rsidRDefault="006A0589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 xml:space="preserve">P.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CA44BC">
            <w:rPr>
              <w:noProof/>
              <w:sz w:val="16"/>
              <w:szCs w:val="16"/>
            </w:rPr>
            <w:t>12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364" w:rsidRDefault="003C1364">
      <w:r>
        <w:separator/>
      </w:r>
    </w:p>
  </w:footnote>
  <w:footnote w:type="continuationSeparator" w:id="0">
    <w:p w:rsidR="003C1364" w:rsidRDefault="003C1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>
      <w:trPr>
        <w:trHeight w:val="652"/>
      </w:trPr>
      <w:tc>
        <w:tcPr>
          <w:tcW w:w="3085" w:type="dxa"/>
        </w:tcPr>
        <w:p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:rsidR="00A536FE" w:rsidRPr="00226B7F" w:rsidRDefault="00FB7544" w:rsidP="00FB7544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2 - Einführung </w:t>
          </w:r>
          <w:proofErr w:type="spellStart"/>
          <w:r>
            <w:rPr>
              <w:sz w:val="16"/>
              <w:szCs w:val="16"/>
            </w:rPr>
            <w:t>Wicke</w:t>
          </w:r>
          <w:r w:rsidR="003E26BF">
            <w:rPr>
              <w:sz w:val="16"/>
              <w:szCs w:val="16"/>
            </w:rPr>
            <w:t>t</w:t>
          </w:r>
          <w:proofErr w:type="spellEnd"/>
        </w:p>
      </w:tc>
      <w:tc>
        <w:tcPr>
          <w:tcW w:w="3084" w:type="dxa"/>
          <w:vAlign w:val="bottom"/>
        </w:tcPr>
        <w:p w:rsidR="00A536FE" w:rsidRPr="006A0589" w:rsidRDefault="00720FD5" w:rsidP="003E26BF">
          <w:pPr>
            <w:tabs>
              <w:tab w:val="left" w:pos="743"/>
              <w:tab w:val="right" w:pos="2935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 w:rsidR="006A0589" w:rsidRPr="006A0589">
            <w:rPr>
              <w:sz w:val="16"/>
              <w:szCs w:val="16"/>
            </w:rPr>
            <w:t>8.</w:t>
          </w:r>
          <w:r>
            <w:rPr>
              <w:sz w:val="16"/>
              <w:szCs w:val="16"/>
            </w:rPr>
            <w:t>03</w:t>
          </w:r>
          <w:r w:rsidR="006A0589" w:rsidRPr="006A0589">
            <w:rPr>
              <w:sz w:val="16"/>
              <w:szCs w:val="16"/>
            </w:rPr>
            <w:t>.201</w:t>
          </w:r>
          <w:r>
            <w:rPr>
              <w:sz w:val="16"/>
              <w:szCs w:val="16"/>
            </w:rPr>
            <w:t>9</w:t>
          </w:r>
        </w:p>
      </w:tc>
    </w:tr>
  </w:tbl>
  <w:p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6E63F48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5E4A33"/>
    <w:multiLevelType w:val="hybridMultilevel"/>
    <w:tmpl w:val="A49ECA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B94465"/>
    <w:multiLevelType w:val="hybridMultilevel"/>
    <w:tmpl w:val="7B0E5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55733"/>
    <w:multiLevelType w:val="hybridMultilevel"/>
    <w:tmpl w:val="09B47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6D18"/>
    <w:multiLevelType w:val="hybridMultilevel"/>
    <w:tmpl w:val="0B644C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B3E8F"/>
    <w:multiLevelType w:val="hybridMultilevel"/>
    <w:tmpl w:val="7A7A22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41EE3"/>
    <w:multiLevelType w:val="hybridMultilevel"/>
    <w:tmpl w:val="464AD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01231"/>
    <w:multiLevelType w:val="hybridMultilevel"/>
    <w:tmpl w:val="35625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64AAA"/>
    <w:multiLevelType w:val="hybridMultilevel"/>
    <w:tmpl w:val="39922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004E0"/>
    <w:multiLevelType w:val="hybridMultilevel"/>
    <w:tmpl w:val="6078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A7D1E"/>
    <w:multiLevelType w:val="hybridMultilevel"/>
    <w:tmpl w:val="93AEE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C4E7723"/>
    <w:multiLevelType w:val="hybridMultilevel"/>
    <w:tmpl w:val="9D229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C10D7"/>
    <w:multiLevelType w:val="hybridMultilevel"/>
    <w:tmpl w:val="C22A5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33F7"/>
    <w:multiLevelType w:val="hybridMultilevel"/>
    <w:tmpl w:val="936E8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94E7B"/>
    <w:multiLevelType w:val="hybridMultilevel"/>
    <w:tmpl w:val="15327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D5944"/>
    <w:multiLevelType w:val="hybridMultilevel"/>
    <w:tmpl w:val="AFE44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B0F14"/>
    <w:multiLevelType w:val="hybridMultilevel"/>
    <w:tmpl w:val="12F6E8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1E01B5"/>
    <w:multiLevelType w:val="hybridMultilevel"/>
    <w:tmpl w:val="4942C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64E05"/>
    <w:multiLevelType w:val="hybridMultilevel"/>
    <w:tmpl w:val="C338F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E33E6"/>
    <w:multiLevelType w:val="hybridMultilevel"/>
    <w:tmpl w:val="601C73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41579"/>
    <w:multiLevelType w:val="hybridMultilevel"/>
    <w:tmpl w:val="FF0C2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310389"/>
    <w:multiLevelType w:val="hybridMultilevel"/>
    <w:tmpl w:val="92CE5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14F29"/>
    <w:multiLevelType w:val="hybridMultilevel"/>
    <w:tmpl w:val="557A8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734C4"/>
    <w:multiLevelType w:val="hybridMultilevel"/>
    <w:tmpl w:val="1182E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E6F1C"/>
    <w:multiLevelType w:val="hybridMultilevel"/>
    <w:tmpl w:val="92BE2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03E6A"/>
    <w:multiLevelType w:val="hybridMultilevel"/>
    <w:tmpl w:val="74321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E25D6D"/>
    <w:multiLevelType w:val="hybridMultilevel"/>
    <w:tmpl w:val="AF86180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5"/>
  </w:num>
  <w:num w:numId="4">
    <w:abstractNumId w:val="12"/>
  </w:num>
  <w:num w:numId="5">
    <w:abstractNumId w:val="16"/>
  </w:num>
  <w:num w:numId="6">
    <w:abstractNumId w:val="34"/>
  </w:num>
  <w:num w:numId="7">
    <w:abstractNumId w:val="4"/>
  </w:num>
  <w:num w:numId="8">
    <w:abstractNumId w:val="22"/>
  </w:num>
  <w:num w:numId="9">
    <w:abstractNumId w:val="2"/>
  </w:num>
  <w:num w:numId="10">
    <w:abstractNumId w:val="14"/>
  </w:num>
  <w:num w:numId="11">
    <w:abstractNumId w:val="18"/>
  </w:num>
  <w:num w:numId="12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</w:num>
  <w:num w:numId="14">
    <w:abstractNumId w:val="24"/>
  </w:num>
  <w:num w:numId="15">
    <w:abstractNumId w:val="36"/>
  </w:num>
  <w:num w:numId="16">
    <w:abstractNumId w:val="1"/>
  </w:num>
  <w:num w:numId="17">
    <w:abstractNumId w:val="30"/>
  </w:num>
  <w:num w:numId="18">
    <w:abstractNumId w:val="21"/>
  </w:num>
  <w:num w:numId="19">
    <w:abstractNumId w:val="29"/>
  </w:num>
  <w:num w:numId="20">
    <w:abstractNumId w:val="15"/>
  </w:num>
  <w:num w:numId="21">
    <w:abstractNumId w:val="6"/>
  </w:num>
  <w:num w:numId="22">
    <w:abstractNumId w:val="8"/>
  </w:num>
  <w:num w:numId="23">
    <w:abstractNumId w:val="28"/>
  </w:num>
  <w:num w:numId="24">
    <w:abstractNumId w:val="35"/>
  </w:num>
  <w:num w:numId="25">
    <w:abstractNumId w:val="37"/>
  </w:num>
  <w:num w:numId="26">
    <w:abstractNumId w:val="13"/>
  </w:num>
  <w:num w:numId="27">
    <w:abstractNumId w:val="17"/>
  </w:num>
  <w:num w:numId="28">
    <w:abstractNumId w:val="3"/>
  </w:num>
  <w:num w:numId="29">
    <w:abstractNumId w:val="32"/>
  </w:num>
  <w:num w:numId="30">
    <w:abstractNumId w:val="27"/>
  </w:num>
  <w:num w:numId="31">
    <w:abstractNumId w:val="9"/>
  </w:num>
  <w:num w:numId="32">
    <w:abstractNumId w:val="20"/>
  </w:num>
  <w:num w:numId="33">
    <w:abstractNumId w:val="5"/>
  </w:num>
  <w:num w:numId="34">
    <w:abstractNumId w:val="11"/>
  </w:num>
  <w:num w:numId="35">
    <w:abstractNumId w:val="0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</w:num>
  <w:num w:numId="37">
    <w:abstractNumId w:val="19"/>
  </w:num>
  <w:num w:numId="38">
    <w:abstractNumId w:val="31"/>
  </w:num>
  <w:num w:numId="39">
    <w:abstractNumId w:val="1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2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1616D"/>
    <w:rsid w:val="00030FC3"/>
    <w:rsid w:val="000360E1"/>
    <w:rsid w:val="00051A06"/>
    <w:rsid w:val="0005488D"/>
    <w:rsid w:val="00062555"/>
    <w:rsid w:val="0009051B"/>
    <w:rsid w:val="00095E50"/>
    <w:rsid w:val="00096996"/>
    <w:rsid w:val="000A77AE"/>
    <w:rsid w:val="000C15D5"/>
    <w:rsid w:val="000D247C"/>
    <w:rsid w:val="000D6C85"/>
    <w:rsid w:val="000D790A"/>
    <w:rsid w:val="000D799B"/>
    <w:rsid w:val="000E6747"/>
    <w:rsid w:val="000F1D71"/>
    <w:rsid w:val="000F430F"/>
    <w:rsid w:val="0010548D"/>
    <w:rsid w:val="00113A21"/>
    <w:rsid w:val="0011633D"/>
    <w:rsid w:val="0011722F"/>
    <w:rsid w:val="001228C5"/>
    <w:rsid w:val="00123AC4"/>
    <w:rsid w:val="001275F5"/>
    <w:rsid w:val="00143377"/>
    <w:rsid w:val="00144F9F"/>
    <w:rsid w:val="00161311"/>
    <w:rsid w:val="00163886"/>
    <w:rsid w:val="00164A62"/>
    <w:rsid w:val="00174657"/>
    <w:rsid w:val="0017655F"/>
    <w:rsid w:val="001938BC"/>
    <w:rsid w:val="00197BF6"/>
    <w:rsid w:val="001B235D"/>
    <w:rsid w:val="001B5B06"/>
    <w:rsid w:val="001B64B3"/>
    <w:rsid w:val="001C0364"/>
    <w:rsid w:val="001E51AA"/>
    <w:rsid w:val="001E6D69"/>
    <w:rsid w:val="001E76CC"/>
    <w:rsid w:val="001F7474"/>
    <w:rsid w:val="00202CB6"/>
    <w:rsid w:val="00202D22"/>
    <w:rsid w:val="00210049"/>
    <w:rsid w:val="002243B6"/>
    <w:rsid w:val="00226B7F"/>
    <w:rsid w:val="00240EC3"/>
    <w:rsid w:val="00242DCC"/>
    <w:rsid w:val="00255983"/>
    <w:rsid w:val="002651AA"/>
    <w:rsid w:val="0026661F"/>
    <w:rsid w:val="00266785"/>
    <w:rsid w:val="00271517"/>
    <w:rsid w:val="00280E43"/>
    <w:rsid w:val="002A3B75"/>
    <w:rsid w:val="002A5D71"/>
    <w:rsid w:val="002B5340"/>
    <w:rsid w:val="002C697F"/>
    <w:rsid w:val="002F0856"/>
    <w:rsid w:val="002F32DC"/>
    <w:rsid w:val="002F3E44"/>
    <w:rsid w:val="002F77D4"/>
    <w:rsid w:val="003122B1"/>
    <w:rsid w:val="00320D98"/>
    <w:rsid w:val="003214AA"/>
    <w:rsid w:val="00324D8D"/>
    <w:rsid w:val="0032614F"/>
    <w:rsid w:val="0034419A"/>
    <w:rsid w:val="00344221"/>
    <w:rsid w:val="00357F1B"/>
    <w:rsid w:val="00362486"/>
    <w:rsid w:val="003734C9"/>
    <w:rsid w:val="00383D1B"/>
    <w:rsid w:val="00385F90"/>
    <w:rsid w:val="00395B4F"/>
    <w:rsid w:val="003A6E12"/>
    <w:rsid w:val="003B0DF8"/>
    <w:rsid w:val="003C1364"/>
    <w:rsid w:val="003D3A8E"/>
    <w:rsid w:val="003E26BF"/>
    <w:rsid w:val="003E3219"/>
    <w:rsid w:val="003E7B60"/>
    <w:rsid w:val="003F09C8"/>
    <w:rsid w:val="003F275F"/>
    <w:rsid w:val="00401654"/>
    <w:rsid w:val="0040613D"/>
    <w:rsid w:val="0041032D"/>
    <w:rsid w:val="00425C8B"/>
    <w:rsid w:val="00432BB0"/>
    <w:rsid w:val="004345F5"/>
    <w:rsid w:val="004356DC"/>
    <w:rsid w:val="00443A5C"/>
    <w:rsid w:val="00446AFC"/>
    <w:rsid w:val="004541DB"/>
    <w:rsid w:val="00463868"/>
    <w:rsid w:val="00466C28"/>
    <w:rsid w:val="00467446"/>
    <w:rsid w:val="00470DF4"/>
    <w:rsid w:val="00473177"/>
    <w:rsid w:val="00473D22"/>
    <w:rsid w:val="004813F7"/>
    <w:rsid w:val="00481C68"/>
    <w:rsid w:val="00486302"/>
    <w:rsid w:val="00496F69"/>
    <w:rsid w:val="004972CD"/>
    <w:rsid w:val="004A1B58"/>
    <w:rsid w:val="004A2C24"/>
    <w:rsid w:val="004C150F"/>
    <w:rsid w:val="004C24A1"/>
    <w:rsid w:val="004C3A53"/>
    <w:rsid w:val="004C6036"/>
    <w:rsid w:val="004D1835"/>
    <w:rsid w:val="004F1205"/>
    <w:rsid w:val="004F4665"/>
    <w:rsid w:val="00500F9D"/>
    <w:rsid w:val="005022CC"/>
    <w:rsid w:val="00505879"/>
    <w:rsid w:val="00510157"/>
    <w:rsid w:val="00512A97"/>
    <w:rsid w:val="00513325"/>
    <w:rsid w:val="00516769"/>
    <w:rsid w:val="0053616E"/>
    <w:rsid w:val="005429C3"/>
    <w:rsid w:val="00566E50"/>
    <w:rsid w:val="00581326"/>
    <w:rsid w:val="00582803"/>
    <w:rsid w:val="00584D77"/>
    <w:rsid w:val="00587819"/>
    <w:rsid w:val="005878B2"/>
    <w:rsid w:val="005A3E16"/>
    <w:rsid w:val="005A5B42"/>
    <w:rsid w:val="005B78EF"/>
    <w:rsid w:val="005E324D"/>
    <w:rsid w:val="005F1116"/>
    <w:rsid w:val="005F30DE"/>
    <w:rsid w:val="006058D6"/>
    <w:rsid w:val="00610E5F"/>
    <w:rsid w:val="00615495"/>
    <w:rsid w:val="00621892"/>
    <w:rsid w:val="00627486"/>
    <w:rsid w:val="00631C8A"/>
    <w:rsid w:val="0063308C"/>
    <w:rsid w:val="00635A71"/>
    <w:rsid w:val="00635E35"/>
    <w:rsid w:val="00635EBA"/>
    <w:rsid w:val="00637F0D"/>
    <w:rsid w:val="00644150"/>
    <w:rsid w:val="00667C18"/>
    <w:rsid w:val="0067607D"/>
    <w:rsid w:val="00683806"/>
    <w:rsid w:val="00691D43"/>
    <w:rsid w:val="00692A48"/>
    <w:rsid w:val="0069473A"/>
    <w:rsid w:val="006949D7"/>
    <w:rsid w:val="006A0589"/>
    <w:rsid w:val="006A748B"/>
    <w:rsid w:val="006B7686"/>
    <w:rsid w:val="006C5009"/>
    <w:rsid w:val="006D4592"/>
    <w:rsid w:val="006D52FF"/>
    <w:rsid w:val="006D5C36"/>
    <w:rsid w:val="006E4E61"/>
    <w:rsid w:val="006E7DFA"/>
    <w:rsid w:val="006F1974"/>
    <w:rsid w:val="006F783F"/>
    <w:rsid w:val="006F78DF"/>
    <w:rsid w:val="00704B18"/>
    <w:rsid w:val="007068A8"/>
    <w:rsid w:val="00714C51"/>
    <w:rsid w:val="00720685"/>
    <w:rsid w:val="00720FD5"/>
    <w:rsid w:val="00722682"/>
    <w:rsid w:val="007459D7"/>
    <w:rsid w:val="00751DD8"/>
    <w:rsid w:val="00787D4A"/>
    <w:rsid w:val="0079292C"/>
    <w:rsid w:val="007932AA"/>
    <w:rsid w:val="00795268"/>
    <w:rsid w:val="00795458"/>
    <w:rsid w:val="007A70E0"/>
    <w:rsid w:val="007D1B3C"/>
    <w:rsid w:val="007D39F0"/>
    <w:rsid w:val="007D5708"/>
    <w:rsid w:val="007E1C72"/>
    <w:rsid w:val="007E572F"/>
    <w:rsid w:val="0080470E"/>
    <w:rsid w:val="008048BB"/>
    <w:rsid w:val="0080524C"/>
    <w:rsid w:val="00815FF0"/>
    <w:rsid w:val="008212ED"/>
    <w:rsid w:val="008246E3"/>
    <w:rsid w:val="0084717C"/>
    <w:rsid w:val="00855EE9"/>
    <w:rsid w:val="00870346"/>
    <w:rsid w:val="00885B44"/>
    <w:rsid w:val="00886A05"/>
    <w:rsid w:val="00887081"/>
    <w:rsid w:val="00891716"/>
    <w:rsid w:val="008B3EDE"/>
    <w:rsid w:val="008B5F55"/>
    <w:rsid w:val="008B76D6"/>
    <w:rsid w:val="008C00E8"/>
    <w:rsid w:val="008C21E1"/>
    <w:rsid w:val="008C235B"/>
    <w:rsid w:val="008D1D91"/>
    <w:rsid w:val="008D5A54"/>
    <w:rsid w:val="008F0D9E"/>
    <w:rsid w:val="00903523"/>
    <w:rsid w:val="0092155F"/>
    <w:rsid w:val="00922B40"/>
    <w:rsid w:val="00922E63"/>
    <w:rsid w:val="00932A1D"/>
    <w:rsid w:val="00942F9E"/>
    <w:rsid w:val="00947F90"/>
    <w:rsid w:val="0096324F"/>
    <w:rsid w:val="0096477C"/>
    <w:rsid w:val="00965E98"/>
    <w:rsid w:val="0098192E"/>
    <w:rsid w:val="00982A47"/>
    <w:rsid w:val="009874B8"/>
    <w:rsid w:val="00992373"/>
    <w:rsid w:val="009925FD"/>
    <w:rsid w:val="00997762"/>
    <w:rsid w:val="009A0098"/>
    <w:rsid w:val="009B56F7"/>
    <w:rsid w:val="009C138E"/>
    <w:rsid w:val="009C2FE5"/>
    <w:rsid w:val="009C5C48"/>
    <w:rsid w:val="009D22A5"/>
    <w:rsid w:val="009E2D6C"/>
    <w:rsid w:val="009F5D46"/>
    <w:rsid w:val="009F6D6B"/>
    <w:rsid w:val="00A0041F"/>
    <w:rsid w:val="00A02798"/>
    <w:rsid w:val="00A124AF"/>
    <w:rsid w:val="00A262D4"/>
    <w:rsid w:val="00A425C7"/>
    <w:rsid w:val="00A42EF8"/>
    <w:rsid w:val="00A536FE"/>
    <w:rsid w:val="00A53A05"/>
    <w:rsid w:val="00A60296"/>
    <w:rsid w:val="00A70C9F"/>
    <w:rsid w:val="00A7714B"/>
    <w:rsid w:val="00A94B27"/>
    <w:rsid w:val="00A94B39"/>
    <w:rsid w:val="00AB1EDD"/>
    <w:rsid w:val="00AB220D"/>
    <w:rsid w:val="00AB25AE"/>
    <w:rsid w:val="00AC5520"/>
    <w:rsid w:val="00AD1BF0"/>
    <w:rsid w:val="00AD42E7"/>
    <w:rsid w:val="00AF2328"/>
    <w:rsid w:val="00AF4FFB"/>
    <w:rsid w:val="00B001A5"/>
    <w:rsid w:val="00B04806"/>
    <w:rsid w:val="00B04811"/>
    <w:rsid w:val="00B0694C"/>
    <w:rsid w:val="00B13304"/>
    <w:rsid w:val="00B136A9"/>
    <w:rsid w:val="00B51F96"/>
    <w:rsid w:val="00B5248D"/>
    <w:rsid w:val="00B533C1"/>
    <w:rsid w:val="00B548F0"/>
    <w:rsid w:val="00B672C9"/>
    <w:rsid w:val="00B75038"/>
    <w:rsid w:val="00B8322A"/>
    <w:rsid w:val="00BA574C"/>
    <w:rsid w:val="00BB2801"/>
    <w:rsid w:val="00BB758D"/>
    <w:rsid w:val="00BC1AF4"/>
    <w:rsid w:val="00BC6975"/>
    <w:rsid w:val="00BD4AFE"/>
    <w:rsid w:val="00BE0B44"/>
    <w:rsid w:val="00BE40E7"/>
    <w:rsid w:val="00C01CCB"/>
    <w:rsid w:val="00C034B2"/>
    <w:rsid w:val="00C245B5"/>
    <w:rsid w:val="00C24FBC"/>
    <w:rsid w:val="00C3005E"/>
    <w:rsid w:val="00C36DAE"/>
    <w:rsid w:val="00C4287D"/>
    <w:rsid w:val="00C54B25"/>
    <w:rsid w:val="00C604B7"/>
    <w:rsid w:val="00C6346F"/>
    <w:rsid w:val="00C65FAE"/>
    <w:rsid w:val="00C704BE"/>
    <w:rsid w:val="00C724B8"/>
    <w:rsid w:val="00C74280"/>
    <w:rsid w:val="00C77DB7"/>
    <w:rsid w:val="00CA16E3"/>
    <w:rsid w:val="00CA21E6"/>
    <w:rsid w:val="00CA3556"/>
    <w:rsid w:val="00CA44BC"/>
    <w:rsid w:val="00CA6CE8"/>
    <w:rsid w:val="00CB2216"/>
    <w:rsid w:val="00CB3828"/>
    <w:rsid w:val="00CC641F"/>
    <w:rsid w:val="00CD21CB"/>
    <w:rsid w:val="00CD6ABE"/>
    <w:rsid w:val="00CE18C6"/>
    <w:rsid w:val="00CE5D16"/>
    <w:rsid w:val="00D04BE4"/>
    <w:rsid w:val="00D14F1A"/>
    <w:rsid w:val="00D22C83"/>
    <w:rsid w:val="00D30F44"/>
    <w:rsid w:val="00D41F17"/>
    <w:rsid w:val="00D42902"/>
    <w:rsid w:val="00D44FCD"/>
    <w:rsid w:val="00D52CC4"/>
    <w:rsid w:val="00D57233"/>
    <w:rsid w:val="00D60972"/>
    <w:rsid w:val="00D61E58"/>
    <w:rsid w:val="00D66632"/>
    <w:rsid w:val="00D72CC9"/>
    <w:rsid w:val="00D75FC3"/>
    <w:rsid w:val="00D8059F"/>
    <w:rsid w:val="00D90679"/>
    <w:rsid w:val="00DA0089"/>
    <w:rsid w:val="00DA1590"/>
    <w:rsid w:val="00DB03A1"/>
    <w:rsid w:val="00DB106E"/>
    <w:rsid w:val="00DB6E34"/>
    <w:rsid w:val="00DC0E2A"/>
    <w:rsid w:val="00DC456C"/>
    <w:rsid w:val="00DC6A5E"/>
    <w:rsid w:val="00DD0D3C"/>
    <w:rsid w:val="00DD1268"/>
    <w:rsid w:val="00DD4A4B"/>
    <w:rsid w:val="00DE43E2"/>
    <w:rsid w:val="00DF6835"/>
    <w:rsid w:val="00E01416"/>
    <w:rsid w:val="00E127FA"/>
    <w:rsid w:val="00E200BC"/>
    <w:rsid w:val="00E220E2"/>
    <w:rsid w:val="00E222A8"/>
    <w:rsid w:val="00E224AA"/>
    <w:rsid w:val="00E22A36"/>
    <w:rsid w:val="00E26FFE"/>
    <w:rsid w:val="00E339CE"/>
    <w:rsid w:val="00E34C97"/>
    <w:rsid w:val="00E43503"/>
    <w:rsid w:val="00E804C7"/>
    <w:rsid w:val="00E82A58"/>
    <w:rsid w:val="00E946EF"/>
    <w:rsid w:val="00EB4915"/>
    <w:rsid w:val="00EB7EED"/>
    <w:rsid w:val="00EC46E0"/>
    <w:rsid w:val="00EC545E"/>
    <w:rsid w:val="00ED5CAC"/>
    <w:rsid w:val="00EF5933"/>
    <w:rsid w:val="00F00A02"/>
    <w:rsid w:val="00F03593"/>
    <w:rsid w:val="00F15E47"/>
    <w:rsid w:val="00F303F9"/>
    <w:rsid w:val="00F336D5"/>
    <w:rsid w:val="00F507CB"/>
    <w:rsid w:val="00F6061A"/>
    <w:rsid w:val="00F649DA"/>
    <w:rsid w:val="00F67793"/>
    <w:rsid w:val="00F8094F"/>
    <w:rsid w:val="00F862F5"/>
    <w:rsid w:val="00F922DC"/>
    <w:rsid w:val="00F95AE7"/>
    <w:rsid w:val="00F97065"/>
    <w:rsid w:val="00FA5A9E"/>
    <w:rsid w:val="00FB7544"/>
    <w:rsid w:val="00FD7DC4"/>
    <w:rsid w:val="00FE0DC0"/>
    <w:rsid w:val="00FF3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E12B05"/>
  <w15:docId w15:val="{300FC784-850E-4784-9018-C26CC5A2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B78EF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5B78EF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5B78EF"/>
    <w:pPr>
      <w:numPr>
        <w:ilvl w:val="2"/>
        <w:numId w:val="1"/>
      </w:numPr>
      <w:spacing w:before="160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5B78EF"/>
    <w:pPr>
      <w:numPr>
        <w:ilvl w:val="3"/>
        <w:numId w:val="1"/>
      </w:numPr>
      <w:tabs>
        <w:tab w:val="left" w:pos="993"/>
      </w:tabs>
      <w:outlineLvl w:val="3"/>
    </w:pPr>
  </w:style>
  <w:style w:type="paragraph" w:styleId="berschrift5">
    <w:name w:val="heading 5"/>
    <w:basedOn w:val="Standard"/>
    <w:next w:val="Standard"/>
    <w:qFormat/>
    <w:rsid w:val="005B78EF"/>
    <w:pPr>
      <w:numPr>
        <w:ilvl w:val="4"/>
        <w:numId w:val="1"/>
      </w:numPr>
      <w:tabs>
        <w:tab w:val="left" w:pos="1134"/>
      </w:tabs>
      <w:outlineLvl w:val="4"/>
    </w:pPr>
  </w:style>
  <w:style w:type="paragraph" w:styleId="berschrift6">
    <w:name w:val="heading 6"/>
    <w:basedOn w:val="Standard"/>
    <w:next w:val="Standard"/>
    <w:qFormat/>
    <w:rsid w:val="005B78EF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5B78EF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5B78EF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5B78EF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5B78EF"/>
    <w:rPr>
      <w:sz w:val="16"/>
    </w:rPr>
  </w:style>
  <w:style w:type="paragraph" w:styleId="Kommentartext">
    <w:name w:val="annotation text"/>
    <w:basedOn w:val="Standard"/>
    <w:link w:val="KommentartextZchn"/>
    <w:semiHidden/>
    <w:rsid w:val="005B78EF"/>
  </w:style>
  <w:style w:type="paragraph" w:styleId="Kopfzeile">
    <w:name w:val="header"/>
    <w:basedOn w:val="Standard"/>
    <w:rsid w:val="005B78EF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5B78EF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5B78EF"/>
  </w:style>
  <w:style w:type="paragraph" w:styleId="Verzeichnis4">
    <w:name w:val="toc 4"/>
    <w:basedOn w:val="Standard"/>
    <w:next w:val="Standard"/>
    <w:semiHidden/>
    <w:rsid w:val="005B78EF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uiPriority w:val="39"/>
    <w:rsid w:val="005B78EF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uiPriority w:val="39"/>
    <w:rsid w:val="005B78EF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uiPriority w:val="39"/>
    <w:rsid w:val="005B78EF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5B78EF"/>
    <w:pPr>
      <w:ind w:left="709"/>
    </w:pPr>
  </w:style>
  <w:style w:type="paragraph" w:styleId="Index4">
    <w:name w:val="index 4"/>
    <w:basedOn w:val="Standard"/>
    <w:next w:val="Standard"/>
    <w:semiHidden/>
    <w:rsid w:val="005B78EF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5B78EF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5B78EF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5B78EF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5B78EF"/>
    <w:rPr>
      <w:sz w:val="16"/>
    </w:rPr>
  </w:style>
  <w:style w:type="paragraph" w:customStyle="1" w:styleId="Einzugdoppelt">
    <w:name w:val="Einzug doppelt"/>
    <w:basedOn w:val="Standard"/>
    <w:rsid w:val="005B78EF"/>
    <w:pPr>
      <w:ind w:left="1418"/>
    </w:pPr>
  </w:style>
  <w:style w:type="paragraph" w:customStyle="1" w:styleId="Einzughngendeinfach">
    <w:name w:val="Einzug hängend einfach"/>
    <w:basedOn w:val="Einzugeinfach"/>
    <w:rsid w:val="005B78EF"/>
    <w:pPr>
      <w:ind w:hanging="709"/>
    </w:pPr>
  </w:style>
  <w:style w:type="paragraph" w:customStyle="1" w:styleId="Einzughngenddoppelt">
    <w:name w:val="Einzug hängend doppelt"/>
    <w:basedOn w:val="Einzugdoppelt"/>
    <w:rsid w:val="005B78EF"/>
    <w:pPr>
      <w:ind w:hanging="709"/>
    </w:pPr>
  </w:style>
  <w:style w:type="paragraph" w:customStyle="1" w:styleId="billstand">
    <w:name w:val="billstand"/>
    <w:basedOn w:val="Standard"/>
    <w:rsid w:val="005B78EF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1C0364"/>
    <w:rPr>
      <w:rFonts w:ascii="Arial" w:hAnsi="Arial"/>
      <w:u w:val="single"/>
      <w:lang w:eastAsia="en-US"/>
    </w:rPr>
  </w:style>
  <w:style w:type="character" w:styleId="HTMLCode">
    <w:name w:val="HTML Code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41032D"/>
    <w:rPr>
      <w:rFonts w:ascii="Courier New" w:eastAsiaTheme="minorEastAsia" w:hAnsi="Courier New" w:cs="Courier New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3377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143377"/>
    <w:rPr>
      <w:rFonts w:ascii="Arial" w:hAnsi="Arial"/>
      <w:lang w:eastAsia="en-US"/>
    </w:rPr>
  </w:style>
  <w:style w:type="character" w:customStyle="1" w:styleId="KommentarthemaZchn">
    <w:name w:val="Kommentarthema Zchn"/>
    <w:basedOn w:val="KommentartextZchn"/>
    <w:link w:val="Kommentarthema"/>
    <w:rsid w:val="00143377"/>
    <w:rPr>
      <w:rFonts w:ascii="Arial" w:hAnsi="Arial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BE40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A0589"/>
    <w:rPr>
      <w:color w:val="605E5C"/>
      <w:shd w:val="clear" w:color="auto" w:fill="E1DFDD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FF3EBD"/>
    <w:rPr>
      <w:color w:val="605E5C"/>
      <w:shd w:val="clear" w:color="auto" w:fill="E1DFDD"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117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2019.03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github.com/anderscore-gmbh/wicket-2019.03/tree/master/Aufgabe-18-CheesrWeb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2019.03/tree/master/Aufgabe-15-CheesrWebApp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2019.03/tree/master/Aufgabe-10-CheesrWebApp" TargetMode="External"/><Relationship Id="rId17" Type="http://schemas.openxmlformats.org/officeDocument/2006/relationships/hyperlink" Target="https://github.com/anderscore-gmbh/wicket-2019.03/tree/master/Aufgabe-13-CheesrWebApp" TargetMode="External"/><Relationship Id="rId25" Type="http://schemas.openxmlformats.org/officeDocument/2006/relationships/hyperlink" Target="https://github.com/anderscore-gmbh/wicket-2019.03/tree/master/Aufgabe-17-CheesrWebApp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s://cwiki.apache.org/confluence/display/WICKET/Simple+Sortable+DataTable+Examp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erscore-gmbh/wicket-2019.03/tree/master/Aufgabe-9-CheesrWebApp" TargetMode="External"/><Relationship Id="rId24" Type="http://schemas.openxmlformats.org/officeDocument/2006/relationships/hyperlink" Target="https://github.com/anderscore-gmbh/wicket-2019.03/tree/master/Aufgabe-16-CheesrWebApp" TargetMode="External"/><Relationship Id="rId32" Type="http://schemas.openxmlformats.org/officeDocument/2006/relationships/hyperlink" Target="https://ci.apache.org/projects/wicket/apidocs/8.x/org/apache/wicket/extensions/markup/html/repeater/data/table/PropertyColum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sues.apache.org/jira/browse/WICKET-6202" TargetMode="External"/><Relationship Id="rId23" Type="http://schemas.openxmlformats.org/officeDocument/2006/relationships/hyperlink" Target="http://examples8x.wicket.apache.org/authentication1" TargetMode="External"/><Relationship Id="rId28" Type="http://schemas.openxmlformats.org/officeDocument/2006/relationships/hyperlink" Target="https://github.com/anderscore-gmbh/wicket-2019.03/tree/master/Aufgabe-20-CheesrWebApp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github.com/anderscore-gmbh/wicket-2019.03/tree/master/Aufgabe-14-CheesrWebApp" TargetMode="External"/><Relationship Id="rId31" Type="http://schemas.openxmlformats.org/officeDocument/2006/relationships/hyperlink" Target="https://ci.apache.org/projects/wicket/apidocs/8.x/org/apache/wicket/extensions/markup/html/repeater/data/table/LambdaColum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2019.03/tree/master/Aufgabe-8-CheesrWebApp" TargetMode="External"/><Relationship Id="rId14" Type="http://schemas.openxmlformats.org/officeDocument/2006/relationships/hyperlink" Target="https://github.com/anderscore-gmbh/wicket-2019.03/tree/master/Aufgabe-11-CheesrWebApp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anderscore-gmbh/wicket-2019.03/tree/master/Aufgabe-19-CheesrWebApp" TargetMode="External"/><Relationship Id="rId30" Type="http://schemas.openxmlformats.org/officeDocument/2006/relationships/hyperlink" Target="https://ci.apache.org/projects/wicket/apidocs/8.x/org/apache/wicket/extensions/markup/html/repeater/data/table/export/CSVDataExporter.html" TargetMode="External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7E63F-2E64-4DD6-938B-58B5CFB9F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12</Pages>
  <Words>3668</Words>
  <Characters>23115</Characters>
  <Application>Microsoft Office Word</Application>
  <DocSecurity>0</DocSecurity>
  <Lines>192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 (2)</vt:lpstr>
    </vt:vector>
  </TitlesOfParts>
  <Company>anderScore GmbH</Company>
  <LinksUpToDate>false</LinksUpToDate>
  <CharactersWithSpaces>26730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 (2)</dc:title>
  <dc:subject/>
  <dc:creator>Windows-Benutzer</dc:creator>
  <cp:keywords/>
  <cp:lastModifiedBy>Micro Soft</cp:lastModifiedBy>
  <cp:revision>72</cp:revision>
  <cp:lastPrinted>2017-05-12T11:34:00Z</cp:lastPrinted>
  <dcterms:created xsi:type="dcterms:W3CDTF">2017-04-06T11:17:00Z</dcterms:created>
  <dcterms:modified xsi:type="dcterms:W3CDTF">2019-03-15T14:24:00Z</dcterms:modified>
</cp:coreProperties>
</file>